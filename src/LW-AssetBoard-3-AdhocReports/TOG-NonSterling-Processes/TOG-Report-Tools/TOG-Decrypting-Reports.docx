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AF1" w:rsidRPr="00A4497C" w:rsidRDefault="00A4497C" w:rsidP="006C6C15">
      <w:pPr>
        <w:rPr>
          <w:rFonts w:ascii="Calibri Light" w:hAnsi="Calibri Light"/>
          <w:color w:val="808080"/>
          <w:sz w:val="52"/>
          <w:szCs w:val="52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75648" behindDoc="0" locked="0" layoutInCell="1" allowOverlap="1" wp14:anchorId="1D09781B" wp14:editId="6D48CE0C">
            <wp:simplePos x="0" y="0"/>
            <wp:positionH relativeFrom="column">
              <wp:posOffset>-405765</wp:posOffset>
            </wp:positionH>
            <wp:positionV relativeFrom="paragraph">
              <wp:posOffset>-517525</wp:posOffset>
            </wp:positionV>
            <wp:extent cx="2183765" cy="2514782"/>
            <wp:effectExtent l="0" t="0" r="63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well_Vert_5C_RG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2514782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0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EE3F6" wp14:editId="1E8F6632">
                <wp:simplePos x="0" y="0"/>
                <wp:positionH relativeFrom="column">
                  <wp:posOffset>-1143000</wp:posOffset>
                </wp:positionH>
                <wp:positionV relativeFrom="paragraph">
                  <wp:posOffset>8229600</wp:posOffset>
                </wp:positionV>
                <wp:extent cx="7772400" cy="342900"/>
                <wp:effectExtent l="0" t="0" r="25400" b="381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342900"/>
                        </a:xfrm>
                        <a:prstGeom prst="rect">
                          <a:avLst/>
                        </a:prstGeom>
                        <a:solidFill>
                          <a:srgbClr val="0085CA"/>
                        </a:solidFill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BDD927" id="Rectangle 2" o:spid="_x0000_s1026" style="position:absolute;margin-left:-90pt;margin-top:9in;width:612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" fillcolor="#0085ca" strokecolor="#0074af [3044]"/>
            </w:pict>
          </mc:Fallback>
        </mc:AlternateContent>
      </w:r>
      <w:r w:rsidR="00451013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D18558" wp14:editId="259B66DC">
                <wp:simplePos x="0" y="0"/>
                <wp:positionH relativeFrom="column">
                  <wp:posOffset>-698500</wp:posOffset>
                </wp:positionH>
                <wp:positionV relativeFrom="paragraph">
                  <wp:posOffset>8267700</wp:posOffset>
                </wp:positionV>
                <wp:extent cx="6337300" cy="3048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73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345" w:rsidRPr="00002983" w:rsidRDefault="008462C1" w:rsidP="00451013">
                            <w:pPr>
                              <w:pStyle w:val="LWBodyCopy"/>
                              <w:rPr>
                                <w:color w:val="FFFFFF" w:themeColor="background1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2"/>
                              </w:rPr>
                              <w:t>01</w:t>
                            </w:r>
                            <w:r w:rsidR="00686345">
                              <w:rPr>
                                <w:color w:val="FFFFFF" w:themeColor="background1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color w:val="FFFFFF" w:themeColor="background1"/>
                                <w:szCs w:val="22"/>
                              </w:rPr>
                              <w:t>28</w:t>
                            </w:r>
                            <w:r w:rsidR="00686345">
                              <w:rPr>
                                <w:color w:val="FFFFFF" w:themeColor="background1"/>
                                <w:szCs w:val="22"/>
                              </w:rPr>
                              <w:t>.201</w:t>
                            </w:r>
                            <w:r>
                              <w:rPr>
                                <w:color w:val="FFFFFF" w:themeColor="background1"/>
                                <w:szCs w:val="22"/>
                              </w:rPr>
                              <w:t>6</w:t>
                            </w:r>
                            <w:r w:rsidR="00686345" w:rsidRPr="00002983">
                              <w:rPr>
                                <w:color w:val="FFFFFF" w:themeColor="background1"/>
                                <w:szCs w:val="22"/>
                              </w:rPr>
                              <w:t xml:space="preserve">   •   Version: </w:t>
                            </w:r>
                            <w:r w:rsidR="00686345">
                              <w:rPr>
                                <w:color w:val="FFFFFF" w:themeColor="background1"/>
                                <w:szCs w:val="22"/>
                              </w:rPr>
                              <w:t>1.0</w:t>
                            </w:r>
                            <w:r w:rsidR="00686345" w:rsidRPr="00002983">
                              <w:rPr>
                                <w:color w:val="FFFFFF" w:themeColor="background1"/>
                                <w:szCs w:val="22"/>
                              </w:rPr>
                              <w:t xml:space="preserve">   •   Prepared by:</w:t>
                            </w:r>
                            <w:r w:rsidR="00686345">
                              <w:rPr>
                                <w:color w:val="FFFFFF" w:themeColor="background1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686345">
                              <w:rPr>
                                <w:color w:val="FFFFFF" w:themeColor="background1"/>
                                <w:szCs w:val="22"/>
                              </w:rPr>
                              <w:t>Lightwellinc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1855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-55pt;margin-top:651pt;width:499pt;height:24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" filled="f" stroked="f">
                <v:textbox>
                  <w:txbxContent>
                    <w:p w:rsidR="00686345" w:rsidRPr="00002983" w:rsidRDefault="008462C1" w:rsidP="00451013">
                      <w:pPr>
                        <w:pStyle w:val="LWBodyCopy"/>
                        <w:rPr>
                          <w:color w:val="FFFFFF" w:themeColor="background1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Cs w:val="22"/>
                        </w:rPr>
                        <w:t>01</w:t>
                      </w:r>
                      <w:r w:rsidR="00686345">
                        <w:rPr>
                          <w:color w:val="FFFFFF" w:themeColor="background1"/>
                          <w:szCs w:val="22"/>
                        </w:rPr>
                        <w:t>.</w:t>
                      </w:r>
                      <w:r>
                        <w:rPr>
                          <w:color w:val="FFFFFF" w:themeColor="background1"/>
                          <w:szCs w:val="22"/>
                        </w:rPr>
                        <w:t>28</w:t>
                      </w:r>
                      <w:r w:rsidR="00686345">
                        <w:rPr>
                          <w:color w:val="FFFFFF" w:themeColor="background1"/>
                          <w:szCs w:val="22"/>
                        </w:rPr>
                        <w:t>.201</w:t>
                      </w:r>
                      <w:r>
                        <w:rPr>
                          <w:color w:val="FFFFFF" w:themeColor="background1"/>
                          <w:szCs w:val="22"/>
                        </w:rPr>
                        <w:t>6</w:t>
                      </w:r>
                      <w:r w:rsidR="00686345" w:rsidRPr="00002983">
                        <w:rPr>
                          <w:color w:val="FFFFFF" w:themeColor="background1"/>
                          <w:szCs w:val="22"/>
                        </w:rPr>
                        <w:t xml:space="preserve">   •   Version: </w:t>
                      </w:r>
                      <w:r w:rsidR="00686345">
                        <w:rPr>
                          <w:color w:val="FFFFFF" w:themeColor="background1"/>
                          <w:szCs w:val="22"/>
                        </w:rPr>
                        <w:t>1.0</w:t>
                      </w:r>
                      <w:r w:rsidR="00686345" w:rsidRPr="00002983">
                        <w:rPr>
                          <w:color w:val="FFFFFF" w:themeColor="background1"/>
                          <w:szCs w:val="22"/>
                        </w:rPr>
                        <w:t xml:space="preserve">   •   Prepared by:</w:t>
                      </w:r>
                      <w:r w:rsidR="00686345">
                        <w:rPr>
                          <w:color w:val="FFFFFF" w:themeColor="background1"/>
                          <w:szCs w:val="22"/>
                        </w:rPr>
                        <w:t xml:space="preserve"> </w:t>
                      </w:r>
                      <w:proofErr w:type="spellStart"/>
                      <w:r w:rsidR="00686345">
                        <w:rPr>
                          <w:color w:val="FFFFFF" w:themeColor="background1"/>
                          <w:szCs w:val="22"/>
                        </w:rPr>
                        <w:t>Lightwellinc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12B8C" w:rsidRPr="00D12B8C">
        <w:rPr>
          <w:noProof/>
        </w:rPr>
        <w:t xml:space="preserve"> </w:t>
      </w:r>
      <w:r w:rsidR="00425BB5">
        <w:softHyphen/>
      </w:r>
      <w:r w:rsidR="00425BB5">
        <w:softHyphen/>
      </w:r>
      <w:r w:rsidR="00425BB5">
        <w:softHyphen/>
      </w:r>
      <w:r w:rsidR="00D12B8C" w:rsidRPr="00D12B8C">
        <w:rPr>
          <w:noProof/>
        </w:rPr>
        <w:t xml:space="preserve"> </w:t>
      </w:r>
    </w:p>
    <w:p w:rsidR="00130AF1" w:rsidRPr="00CF10BD" w:rsidRDefault="00130AF1" w:rsidP="00130AF1">
      <w:pPr>
        <w:rPr>
          <w:i/>
          <w:iCs/>
          <w:color w:val="B61508"/>
          <w:sz w:val="56"/>
          <w:szCs w:val="56"/>
        </w:rPr>
      </w:pPr>
    </w:p>
    <w:p w:rsidR="00130AF1" w:rsidRPr="00CF10BD" w:rsidRDefault="00130AF1" w:rsidP="00130AF1">
      <w:pPr>
        <w:rPr>
          <w:i/>
          <w:iCs/>
          <w:color w:val="B61508"/>
          <w:sz w:val="56"/>
          <w:szCs w:val="56"/>
        </w:rPr>
      </w:pPr>
    </w:p>
    <w:p w:rsidR="00D12B8C" w:rsidRPr="00CF10BD" w:rsidRDefault="00D12B8C" w:rsidP="00D12B8C">
      <w:pPr>
        <w:pStyle w:val="LWHeadline"/>
        <w:rPr>
          <w:sz w:val="56"/>
          <w:szCs w:val="56"/>
        </w:rPr>
      </w:pPr>
    </w:p>
    <w:p w:rsidR="00A4497C" w:rsidRPr="00CF10BD" w:rsidRDefault="00A4497C" w:rsidP="00D12B8C">
      <w:pPr>
        <w:pStyle w:val="LWHeadline"/>
        <w:rPr>
          <w:sz w:val="56"/>
          <w:szCs w:val="56"/>
        </w:rPr>
      </w:pPr>
    </w:p>
    <w:p w:rsidR="00130AF1" w:rsidRPr="006466F3" w:rsidRDefault="00A4497C" w:rsidP="0063638F">
      <w:pPr>
        <w:pStyle w:val="LWHeadline"/>
        <w:rPr>
          <w:sz w:val="52"/>
          <w:szCs w:val="52"/>
        </w:rPr>
      </w:pPr>
      <w:r w:rsidRPr="00CF10BD">
        <w:rPr>
          <w:sz w:val="56"/>
          <w:szCs w:val="56"/>
        </w:rPr>
        <w:br/>
      </w:r>
      <w:r w:rsidR="007C22ED">
        <w:rPr>
          <w:sz w:val="52"/>
          <w:szCs w:val="52"/>
        </w:rPr>
        <w:t>31</w:t>
      </w:r>
      <w:r w:rsidR="007F0532">
        <w:rPr>
          <w:sz w:val="52"/>
          <w:szCs w:val="52"/>
        </w:rPr>
        <w:t xml:space="preserve"> </w:t>
      </w:r>
      <w:r w:rsidR="007C22ED">
        <w:rPr>
          <w:sz w:val="52"/>
          <w:szCs w:val="52"/>
        </w:rPr>
        <w:t xml:space="preserve">Gifts </w:t>
      </w:r>
      <w:r w:rsidR="005B107F">
        <w:rPr>
          <w:sz w:val="52"/>
          <w:szCs w:val="52"/>
        </w:rPr>
        <w:t>–</w:t>
      </w:r>
      <w:r w:rsidR="00872853">
        <w:rPr>
          <w:sz w:val="52"/>
          <w:szCs w:val="52"/>
        </w:rPr>
        <w:t xml:space="preserve"> </w:t>
      </w:r>
      <w:r w:rsidR="008462C1">
        <w:rPr>
          <w:sz w:val="52"/>
          <w:szCs w:val="52"/>
        </w:rPr>
        <w:t>Decrypting Reports</w:t>
      </w:r>
    </w:p>
    <w:p w:rsidR="00756B5E" w:rsidRPr="00756B5E" w:rsidRDefault="00756B5E" w:rsidP="00756B5E"/>
    <w:p w:rsidR="002945C8" w:rsidRDefault="002945C8" w:rsidP="00CF10BD">
      <w:pPr>
        <w:pStyle w:val="LWSubhead"/>
      </w:pPr>
    </w:p>
    <w:p w:rsidR="00716260" w:rsidRDefault="00716260" w:rsidP="00CF10BD">
      <w:pPr>
        <w:pStyle w:val="LWSubhead"/>
      </w:pPr>
    </w:p>
    <w:p w:rsidR="00E13E2B" w:rsidRDefault="00E13E2B" w:rsidP="00CF10BD">
      <w:pPr>
        <w:pStyle w:val="LWSubhead"/>
      </w:pPr>
    </w:p>
    <w:p w:rsidR="00E13E2B" w:rsidRDefault="00313A83" w:rsidP="00CF10BD">
      <w:pPr>
        <w:pStyle w:val="LWSubhead"/>
      </w:pPr>
      <w:r w:rsidRPr="00D12B8C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3CB2C704" wp14:editId="3189A8A4">
                <wp:simplePos x="0" y="0"/>
                <wp:positionH relativeFrom="column">
                  <wp:posOffset>4476750</wp:posOffset>
                </wp:positionH>
                <wp:positionV relativeFrom="paragraph">
                  <wp:posOffset>60325</wp:posOffset>
                </wp:positionV>
                <wp:extent cx="1301115" cy="3238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11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txbx>
                        <w:txbxContent>
                          <w:p w:rsidR="00686345" w:rsidRPr="00D92F24" w:rsidRDefault="00686345" w:rsidP="00D12B8C">
                            <w:pPr>
                              <w:rPr>
                                <w:i/>
                                <w:iCs/>
                                <w:noProof/>
                                <w:color w:val="404040" w:themeColor="text1" w:themeTint="BF"/>
                                <w:sz w:val="30"/>
                                <w:szCs w:val="30"/>
                              </w:rPr>
                            </w:pPr>
                            <w:r w:rsidRPr="00D92F24">
                              <w:rPr>
                                <w:i/>
                                <w:iCs/>
                                <w:color w:val="404040" w:themeColor="text1" w:themeTint="BF"/>
                                <w:sz w:val="30"/>
                                <w:szCs w:val="30"/>
                              </w:rPr>
                              <w:t>Prepared for: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2C704" id="Text Box 1" o:spid="_x0000_s1027" type="#_x0000_t202" style="position:absolute;margin-left:352.5pt;margin-top:4.75pt;width:102.45pt;height:25.5pt;z-index:-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" filled="f" stroked="f">
                <v:textbox style="mso-fit-shape-to-text:t">
                  <w:txbxContent>
                    <w:p w:rsidR="00686345" w:rsidRPr="00D92F24" w:rsidRDefault="00686345" w:rsidP="00D12B8C">
                      <w:pPr>
                        <w:rPr>
                          <w:i/>
                          <w:iCs/>
                          <w:noProof/>
                          <w:color w:val="404040" w:themeColor="text1" w:themeTint="BF"/>
                          <w:sz w:val="30"/>
                          <w:szCs w:val="30"/>
                        </w:rPr>
                      </w:pPr>
                      <w:r w:rsidRPr="00D92F24">
                        <w:rPr>
                          <w:i/>
                          <w:iCs/>
                          <w:color w:val="404040" w:themeColor="text1" w:themeTint="BF"/>
                          <w:sz w:val="30"/>
                          <w:szCs w:val="30"/>
                        </w:rPr>
                        <w:t>Prepared for:</w:t>
                      </w:r>
                    </w:p>
                  </w:txbxContent>
                </v:textbox>
              </v:shape>
            </w:pict>
          </mc:Fallback>
        </mc:AlternateContent>
      </w:r>
    </w:p>
    <w:p w:rsidR="00E13E2B" w:rsidRDefault="00313A83" w:rsidP="00CF10BD">
      <w:pPr>
        <w:pStyle w:val="LWSubhead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B609E" wp14:editId="5B764DC3">
                <wp:simplePos x="0" y="0"/>
                <wp:positionH relativeFrom="column">
                  <wp:posOffset>3800475</wp:posOffset>
                </wp:positionH>
                <wp:positionV relativeFrom="page">
                  <wp:posOffset>6238875</wp:posOffset>
                </wp:positionV>
                <wp:extent cx="2628900" cy="8763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6345" w:rsidRPr="00002983" w:rsidRDefault="00686345" w:rsidP="00CF4D26">
                            <w:pPr>
                              <w:jc w:val="center"/>
                              <w:rPr>
                                <w:rFonts w:ascii="Calibri Light" w:hAnsi="Calibri Light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 Light" w:hAnsi="Calibri Light"/>
                                <w:sz w:val="32"/>
                                <w:szCs w:val="32"/>
                              </w:rPr>
                              <w:t xml:space="preserve">31 Gifts Project Team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B609E" id="Text Box 4" o:spid="_x0000_s1028" type="#_x0000_t202" style="position:absolute;margin-left:299.25pt;margin-top:491.25pt;width:207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" filled="f" stroked="f">
                <v:textbox>
                  <w:txbxContent>
                    <w:p w:rsidR="00686345" w:rsidRPr="00002983" w:rsidRDefault="00686345" w:rsidP="00CF4D26">
                      <w:pPr>
                        <w:jc w:val="center"/>
                        <w:rPr>
                          <w:rFonts w:ascii="Calibri Light" w:hAnsi="Calibri Light"/>
                          <w:sz w:val="32"/>
                          <w:szCs w:val="32"/>
                        </w:rPr>
                      </w:pPr>
                      <w:r>
                        <w:rPr>
                          <w:rFonts w:ascii="Calibri Light" w:hAnsi="Calibri Light"/>
                          <w:sz w:val="32"/>
                          <w:szCs w:val="32"/>
                        </w:rPr>
                        <w:t xml:space="preserve">31 Gifts Project Team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16260" w:rsidRDefault="00716260" w:rsidP="00CF10BD">
      <w:pPr>
        <w:pStyle w:val="LWSubhead"/>
      </w:pPr>
    </w:p>
    <w:p w:rsidR="00716260" w:rsidRDefault="00716260" w:rsidP="00CF10BD">
      <w:pPr>
        <w:pStyle w:val="LWSubhead"/>
      </w:pPr>
    </w:p>
    <w:p w:rsidR="00130AF1" w:rsidRDefault="00B01B7B" w:rsidP="00CF10BD">
      <w:pPr>
        <w:pStyle w:val="LWSubhead"/>
      </w:pPr>
      <w:r w:rsidRPr="00002983">
        <w:br/>
      </w:r>
    </w:p>
    <w:p w:rsidR="00615929" w:rsidRDefault="00615929" w:rsidP="00CF10BD">
      <w:pPr>
        <w:pStyle w:val="LWSubhead"/>
      </w:pPr>
    </w:p>
    <w:p w:rsidR="009D6857" w:rsidRDefault="009D6857" w:rsidP="00CF10BD">
      <w:pPr>
        <w:pStyle w:val="LWSubhead"/>
      </w:pPr>
    </w:p>
    <w:p w:rsidR="004773FF" w:rsidRDefault="00860956" w:rsidP="00362BFF">
      <w:pPr>
        <w:pStyle w:val="LWSubhead"/>
      </w:pPr>
      <w:r>
        <w:rPr>
          <w:noProof/>
          <w:lang w:val="en-GB" w:eastAsia="en-GB"/>
        </w:rPr>
        <w:drawing>
          <wp:inline distT="0" distB="0" distL="0" distR="0" wp14:anchorId="7457512F" wp14:editId="72AC2D1C">
            <wp:extent cx="1638300" cy="6223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ri.angalich@oxford_BPMark_web_base.jpg"/>
                    <pic:cNvPicPr/>
                  </pic:nvPicPr>
                  <pic:blipFill>
                    <a:blip r:embed="rId9">
                      <a:clrChange>
                        <a:clrFrom>
                          <a:srgbClr val="FFFCFC"/>
                        </a:clrFrom>
                        <a:clrTo>
                          <a:srgbClr val="FFFC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2"/>
          <w:szCs w:val="24"/>
        </w:rPr>
        <w:id w:val="1949639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  <w:id w:val="-1558158206"/>
            <w:docPartObj>
              <w:docPartGallery w:val="Table of Contents"/>
              <w:docPartUnique/>
            </w:docPartObj>
          </w:sdtPr>
          <w:sdtEndPr>
            <w:rPr>
              <w:rFonts w:ascii="Calibri" w:eastAsiaTheme="minorEastAsia" w:hAnsi="Calibri"/>
              <w:noProof/>
              <w:szCs w:val="24"/>
            </w:rPr>
          </w:sdtEndPr>
          <w:sdtContent>
            <w:p w:rsidR="002945C8" w:rsidRDefault="002945C8" w:rsidP="002945C8">
              <w:pPr>
                <w:pStyle w:val="TOCHeading"/>
                <w:spacing w:before="0" w:line="240" w:lineRule="auto"/>
              </w:pPr>
              <w:r>
                <w:t>Table of Contents</w:t>
              </w:r>
            </w:p>
            <w:p w:rsidR="009D40F5" w:rsidRDefault="002945C8">
              <w:pPr>
                <w:pStyle w:val="TOC1"/>
                <w:tabs>
                  <w:tab w:val="right" w:leader="dot" w:pos="8630"/>
                </w:tabs>
                <w:rPr>
                  <w:rFonts w:asciiTheme="minorHAnsi" w:hAnsiTheme="minorHAnsi"/>
                  <w:b w:val="0"/>
                  <w:noProof/>
                  <w:szCs w:val="22"/>
                  <w:lang w:val="en-GB" w:eastAsia="en-GB"/>
                </w:rPr>
              </w:pPr>
              <w:r>
                <w:rPr>
                  <w:b w:val="0"/>
                </w:rPr>
                <w:fldChar w:fldCharType="begin"/>
              </w:r>
              <w: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hyperlink w:anchor="_Toc441753628" w:history="1">
                <w:r w:rsidR="009D40F5" w:rsidRPr="00050AB5">
                  <w:rPr>
                    <w:rStyle w:val="Hyperlink"/>
                    <w:noProof/>
                  </w:rPr>
                  <w:t>Overview:</w:t>
                </w:r>
                <w:r w:rsidR="009D40F5">
                  <w:rPr>
                    <w:noProof/>
                    <w:webHidden/>
                  </w:rPr>
                  <w:tab/>
                </w:r>
                <w:r w:rsidR="009D40F5">
                  <w:rPr>
                    <w:noProof/>
                    <w:webHidden/>
                  </w:rPr>
                  <w:fldChar w:fldCharType="begin"/>
                </w:r>
                <w:r w:rsidR="009D40F5">
                  <w:rPr>
                    <w:noProof/>
                    <w:webHidden/>
                  </w:rPr>
                  <w:instrText xml:space="preserve"> PAGEREF _Toc441753628 \h </w:instrText>
                </w:r>
                <w:r w:rsidR="009D40F5">
                  <w:rPr>
                    <w:noProof/>
                    <w:webHidden/>
                  </w:rPr>
                </w:r>
                <w:r w:rsidR="009D40F5">
                  <w:rPr>
                    <w:noProof/>
                    <w:webHidden/>
                  </w:rPr>
                  <w:fldChar w:fldCharType="separate"/>
                </w:r>
                <w:r w:rsidR="009D40F5">
                  <w:rPr>
                    <w:noProof/>
                    <w:webHidden/>
                  </w:rPr>
                  <w:t>3</w:t>
                </w:r>
                <w:r w:rsidR="009D40F5">
                  <w:rPr>
                    <w:noProof/>
                    <w:webHidden/>
                  </w:rPr>
                  <w:fldChar w:fldCharType="end"/>
                </w:r>
              </w:hyperlink>
            </w:p>
            <w:p w:rsidR="009D40F5" w:rsidRDefault="009D40F5">
              <w:pPr>
                <w:pStyle w:val="TOC1"/>
                <w:tabs>
                  <w:tab w:val="right" w:leader="dot" w:pos="8630"/>
                </w:tabs>
                <w:rPr>
                  <w:rFonts w:asciiTheme="minorHAnsi" w:hAnsiTheme="minorHAnsi"/>
                  <w:b w:val="0"/>
                  <w:noProof/>
                  <w:szCs w:val="22"/>
                  <w:lang w:val="en-GB" w:eastAsia="en-GB"/>
                </w:rPr>
              </w:pPr>
              <w:hyperlink w:anchor="_Toc441753629" w:history="1">
                <w:r w:rsidRPr="00050AB5">
                  <w:rPr>
                    <w:rStyle w:val="Hyperlink"/>
                    <w:noProof/>
                  </w:rPr>
                  <w:t>Decrypting on Linux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_Toc441753629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D40F5" w:rsidRDefault="009D40F5">
              <w:pPr>
                <w:pStyle w:val="TOC1"/>
                <w:tabs>
                  <w:tab w:val="right" w:leader="dot" w:pos="8630"/>
                </w:tabs>
                <w:rPr>
                  <w:rFonts w:asciiTheme="minorHAnsi" w:hAnsiTheme="minorHAnsi"/>
                  <w:b w:val="0"/>
                  <w:noProof/>
                  <w:szCs w:val="22"/>
                  <w:lang w:val="en-GB" w:eastAsia="en-GB"/>
                </w:rPr>
              </w:pPr>
              <w:hyperlink w:anchor="_Toc441753630" w:history="1">
                <w:r w:rsidRPr="00050AB5">
                  <w:rPr>
                    <w:rStyle w:val="Hyperlink"/>
                    <w:noProof/>
                  </w:rPr>
                  <w:t>Decrypting on Windows Environment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_Toc441753630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0B0EA1" w:rsidRPr="00001299" w:rsidRDefault="002945C8" w:rsidP="00001299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4773FF" w:rsidRDefault="004773FF" w:rsidP="00362BFF">
      <w:pPr>
        <w:pStyle w:val="LWSubhead"/>
      </w:pPr>
    </w:p>
    <w:p w:rsidR="004773FF" w:rsidRPr="004773FF" w:rsidRDefault="004773FF" w:rsidP="00362BFF">
      <w:pPr>
        <w:pStyle w:val="LWSubhead"/>
      </w:pPr>
    </w:p>
    <w:p w:rsidR="0081639C" w:rsidRPr="00427B29" w:rsidRDefault="00130AF1" w:rsidP="00391879">
      <w:pPr>
        <w:pStyle w:val="Heading1"/>
      </w:pPr>
      <w:bookmarkStart w:id="0" w:name="_GoBack"/>
      <w:bookmarkEnd w:id="0"/>
      <w:r>
        <w:rPr>
          <w:color w:val="B61508"/>
          <w:sz w:val="30"/>
        </w:rPr>
        <w:br w:type="page"/>
      </w:r>
    </w:p>
    <w:p w:rsidR="00950A3A" w:rsidRDefault="00950A3A" w:rsidP="00950A3A">
      <w:pPr>
        <w:pStyle w:val="Heading1"/>
      </w:pPr>
      <w:bookmarkStart w:id="1" w:name="_Toc441753628"/>
      <w:r>
        <w:lastRenderedPageBreak/>
        <w:t>Overview:</w:t>
      </w:r>
      <w:bookmarkEnd w:id="1"/>
    </w:p>
    <w:p w:rsidR="00950A3A" w:rsidRPr="00950A3A" w:rsidRDefault="00950A3A" w:rsidP="00950A3A"/>
    <w:p w:rsidR="00D3278B" w:rsidRDefault="008462C1" w:rsidP="008462C1">
      <w:r>
        <w:t xml:space="preserve">This document is to provide the Thirty-One Gift users steps to decrypt the reports that are sent from IBM </w:t>
      </w:r>
      <w:proofErr w:type="spellStart"/>
      <w:r>
        <w:t>CoC</w:t>
      </w:r>
      <w:proofErr w:type="spellEnd"/>
      <w:r>
        <w:t>.</w:t>
      </w:r>
    </w:p>
    <w:p w:rsidR="008462C1" w:rsidRDefault="008462C1" w:rsidP="008462C1"/>
    <w:p w:rsidR="008462C1" w:rsidRPr="008462C1" w:rsidRDefault="008462C1" w:rsidP="008462C1">
      <w:pPr>
        <w:rPr>
          <w:lang w:val="en-GB"/>
        </w:rPr>
      </w:pPr>
      <w:r>
        <w:t xml:space="preserve">The report will be in .csv format and encrypted in </w:t>
      </w:r>
      <w:r w:rsidRPr="008462C1">
        <w:t>256 bit AES in CBC mode</w:t>
      </w:r>
      <w:r>
        <w:t>.</w:t>
      </w:r>
    </w:p>
    <w:p w:rsidR="00194C93" w:rsidRDefault="008462C1" w:rsidP="00194C93">
      <w:pPr>
        <w:pStyle w:val="Heading1"/>
      </w:pPr>
      <w:bookmarkStart w:id="2" w:name="_Toc441753629"/>
      <w:r>
        <w:t>Decrypting on Linux Environment</w:t>
      </w:r>
      <w:bookmarkEnd w:id="2"/>
    </w:p>
    <w:p w:rsidR="0092117D" w:rsidRDefault="0092117D" w:rsidP="0092117D"/>
    <w:p w:rsidR="008462C1" w:rsidRDefault="008462C1" w:rsidP="0092117D">
      <w:r>
        <w:t>This method is designed to be carried out on a Linux environment and uses a shell script that is provided from the Lightwell OMS team.</w:t>
      </w:r>
    </w:p>
    <w:p w:rsidR="008462C1" w:rsidRDefault="008462C1" w:rsidP="0092117D"/>
    <w:p w:rsidR="008462C1" w:rsidRDefault="008462C1" w:rsidP="0092117D">
      <w:r>
        <w:t>The shell script is named “</w:t>
      </w:r>
      <w:r w:rsidRPr="008462C1">
        <w:t>decryptReportFile.sh</w:t>
      </w:r>
      <w:r>
        <w:t>” and will be provided with this document.</w:t>
      </w:r>
    </w:p>
    <w:p w:rsidR="008462C1" w:rsidRDefault="008462C1" w:rsidP="0092117D"/>
    <w:p w:rsidR="008462C1" w:rsidRDefault="008462C1" w:rsidP="0092117D">
      <w:r>
        <w:t>Steps to decrypt the file are simple:</w:t>
      </w:r>
    </w:p>
    <w:p w:rsidR="008462C1" w:rsidRDefault="008462C1" w:rsidP="0092117D"/>
    <w:p w:rsidR="008462C1" w:rsidRDefault="008462C1" w:rsidP="008462C1">
      <w:pPr>
        <w:pStyle w:val="ListParagraph"/>
        <w:numPr>
          <w:ilvl w:val="0"/>
          <w:numId w:val="13"/>
        </w:numPr>
      </w:pPr>
      <w:r>
        <w:t>Call the script and pass the encrypted report in as a</w:t>
      </w:r>
      <w:r w:rsidR="00CF7CF1">
        <w:t>n</w:t>
      </w:r>
      <w:r>
        <w:t xml:space="preserve"> argument:</w:t>
      </w:r>
    </w:p>
    <w:p w:rsidR="00CF7CF1" w:rsidRDefault="00CF7CF1" w:rsidP="00CF7CF1">
      <w:pPr>
        <w:ind w:firstLine="720"/>
      </w:pPr>
      <w:proofErr w:type="spellStart"/>
      <w:r>
        <w:t>Eg</w:t>
      </w:r>
      <w:proofErr w:type="spellEnd"/>
      <w:r>
        <w:t>.</w:t>
      </w:r>
    </w:p>
    <w:p w:rsidR="008462C1" w:rsidRDefault="008462C1" w:rsidP="00CF7CF1">
      <w:pPr>
        <w:ind w:firstLine="720"/>
      </w:pPr>
      <w:r w:rsidRPr="008462C1">
        <w:t>$ ./decryptReportFile.sh BackOrdersDetail_20160128064601.csv</w:t>
      </w:r>
    </w:p>
    <w:p w:rsidR="00CF7CF1" w:rsidRDefault="00CF7CF1" w:rsidP="00CF7CF1"/>
    <w:p w:rsidR="00CF7CF1" w:rsidRDefault="00CF7CF1" w:rsidP="00CF7CF1">
      <w:pPr>
        <w:pStyle w:val="ListParagraph"/>
        <w:numPr>
          <w:ilvl w:val="0"/>
          <w:numId w:val="13"/>
        </w:numPr>
      </w:pPr>
      <w:r>
        <w:t>This script will decrypt the file and create a backup copy of the encrypted file in the same directory (Can be deleted)</w:t>
      </w:r>
    </w:p>
    <w:p w:rsidR="00CF7CF1" w:rsidRDefault="00CF7CF1" w:rsidP="00CF7CF1"/>
    <w:p w:rsidR="00CF7CF1" w:rsidRDefault="00CF7CF1" w:rsidP="00CF7CF1">
      <w:pPr>
        <w:pStyle w:val="Heading1"/>
      </w:pPr>
      <w:bookmarkStart w:id="3" w:name="_Toc441753630"/>
      <w:r>
        <w:t>Decrypting on Windows Environment</w:t>
      </w:r>
      <w:bookmarkEnd w:id="3"/>
    </w:p>
    <w:p w:rsidR="00CF7CF1" w:rsidRDefault="00CF7CF1" w:rsidP="00CF7CF1"/>
    <w:p w:rsidR="00CF7CF1" w:rsidRDefault="00CF7CF1" w:rsidP="00CF7CF1">
      <w:r>
        <w:t xml:space="preserve">This method is designed to be carried out on a </w:t>
      </w:r>
      <w:r>
        <w:t>Windows</w:t>
      </w:r>
      <w:r>
        <w:t xml:space="preserve"> environment and uses </w:t>
      </w:r>
      <w:r w:rsidR="009D40F5">
        <w:t xml:space="preserve">a download from the </w:t>
      </w:r>
      <w:proofErr w:type="spellStart"/>
      <w:r w:rsidR="009D40F5">
        <w:t>Openssl</w:t>
      </w:r>
      <w:proofErr w:type="spellEnd"/>
      <w:r w:rsidR="009D40F5">
        <w:t xml:space="preserve"> wiki, there will also be the zip file provided in Box (If you get this then skip to step 3).</w:t>
      </w:r>
    </w:p>
    <w:p w:rsidR="009D40F5" w:rsidRDefault="009D40F5" w:rsidP="00CF7CF1"/>
    <w:p w:rsidR="009D40F5" w:rsidRDefault="009D40F5" w:rsidP="009D40F5">
      <w:pPr>
        <w:pStyle w:val="ListParagraph"/>
        <w:numPr>
          <w:ilvl w:val="0"/>
          <w:numId w:val="14"/>
        </w:numPr>
      </w:pPr>
      <w:r>
        <w:t xml:space="preserve">Go to: </w:t>
      </w:r>
      <w:hyperlink r:id="rId10" w:history="1">
        <w:r w:rsidRPr="00517163">
          <w:rPr>
            <w:rStyle w:val="Hyperlink"/>
          </w:rPr>
          <w:t>https://wiki.openssl.org/index.php/Binaries</w:t>
        </w:r>
      </w:hyperlink>
    </w:p>
    <w:p w:rsidR="009D40F5" w:rsidRDefault="009D40F5" w:rsidP="009D40F5">
      <w:pPr>
        <w:pStyle w:val="ListParagraph"/>
        <w:numPr>
          <w:ilvl w:val="0"/>
          <w:numId w:val="14"/>
        </w:numPr>
      </w:pPr>
      <w:r>
        <w:t xml:space="preserve">Click on the following: </w:t>
      </w:r>
    </w:p>
    <w:p w:rsidR="009D40F5" w:rsidRDefault="009D40F5" w:rsidP="00CF7CF1">
      <w:r>
        <w:rPr>
          <w:noProof/>
          <w:lang w:val="en-GB" w:eastAsia="en-GB"/>
        </w:rPr>
        <w:drawing>
          <wp:inline distT="0" distB="0" distL="0" distR="0" wp14:anchorId="69B6A0CB" wp14:editId="46919497">
            <wp:extent cx="5486400" cy="2082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F5" w:rsidRDefault="009D40F5" w:rsidP="00CF7CF1">
      <w:r>
        <w:lastRenderedPageBreak/>
        <w:t>Download the Zip that relates to your OS.</w:t>
      </w:r>
    </w:p>
    <w:p w:rsidR="009D40F5" w:rsidRDefault="009D40F5" w:rsidP="009D40F5">
      <w:pPr>
        <w:pStyle w:val="ListParagraph"/>
        <w:numPr>
          <w:ilvl w:val="0"/>
          <w:numId w:val="14"/>
        </w:numPr>
      </w:pPr>
      <w:r>
        <w:t>Inside the zip folder open up a command window</w:t>
      </w:r>
    </w:p>
    <w:p w:rsidR="009D40F5" w:rsidRDefault="009D40F5" w:rsidP="009D40F5">
      <w:pPr>
        <w:pStyle w:val="ListParagraph"/>
        <w:numPr>
          <w:ilvl w:val="0"/>
          <w:numId w:val="14"/>
        </w:numPr>
      </w:pPr>
      <w:r>
        <w:t xml:space="preserve">Run the following command to decrypt the input.csv </w:t>
      </w:r>
    </w:p>
    <w:p w:rsidR="009D40F5" w:rsidRDefault="009D40F5" w:rsidP="009D40F5">
      <w:pPr>
        <w:ind w:left="720" w:firstLine="720"/>
      </w:pPr>
      <w:proofErr w:type="gramStart"/>
      <w:r w:rsidRPr="009D40F5">
        <w:t>openssl.exe</w:t>
      </w:r>
      <w:proofErr w:type="gramEnd"/>
      <w:r w:rsidRPr="009D40F5">
        <w:t xml:space="preserve"> aes-256-cbc -k TogAESEncryption256 -d -in input.csv -out output.csv</w:t>
      </w:r>
    </w:p>
    <w:p w:rsidR="009D40F5" w:rsidRDefault="009D40F5" w:rsidP="009D40F5">
      <w:pPr>
        <w:pStyle w:val="ListParagraph"/>
        <w:numPr>
          <w:ilvl w:val="0"/>
          <w:numId w:val="14"/>
        </w:numPr>
      </w:pPr>
      <w:r>
        <w:t>This will decrypt the file and output it to output.csv</w:t>
      </w:r>
    </w:p>
    <w:p w:rsidR="009D40F5" w:rsidRDefault="009D40F5" w:rsidP="009D40F5"/>
    <w:p w:rsidR="00CF7CF1" w:rsidRDefault="00CF7CF1" w:rsidP="00CF7CF1"/>
    <w:p w:rsidR="00CF7CF1" w:rsidRPr="00CF7CF1" w:rsidRDefault="00CF7CF1" w:rsidP="00CF7CF1"/>
    <w:p w:rsidR="00CF7CF1" w:rsidRDefault="00CF7CF1" w:rsidP="00CF7CF1"/>
    <w:sectPr w:rsidR="00CF7CF1" w:rsidSect="00A4497C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2016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63A" w:rsidRDefault="006B563A" w:rsidP="00FC54E5">
      <w:r>
        <w:separator/>
      </w:r>
    </w:p>
  </w:endnote>
  <w:endnote w:type="continuationSeparator" w:id="0">
    <w:p w:rsidR="006B563A" w:rsidRDefault="006B563A" w:rsidP="00FC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345" w:rsidRPr="007F1C14" w:rsidRDefault="00686345" w:rsidP="007F1C14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A9466E3" wp14:editId="4F8033DB">
              <wp:simplePos x="0" y="0"/>
              <wp:positionH relativeFrom="column">
                <wp:posOffset>4763135</wp:posOffset>
              </wp:positionH>
              <wp:positionV relativeFrom="paragraph">
                <wp:posOffset>137583</wp:posOffset>
              </wp:positionV>
              <wp:extent cx="1574800" cy="227075"/>
              <wp:effectExtent l="0" t="0" r="0" b="1905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4800" cy="227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6345" w:rsidRPr="00BD7A84" w:rsidRDefault="00686345" w:rsidP="00BD7A84">
                          <w:pPr>
                            <w:jc w:val="right"/>
                            <w:rPr>
                              <w:rFonts w:ascii="Helvetica Light" w:hAnsi="Helvetica Light"/>
                              <w:color w:val="009AD9"/>
                            </w:rPr>
                          </w:pPr>
                          <w:r>
                            <w:rPr>
                              <w:rFonts w:ascii="Helvetica Light" w:hAnsi="Helvetica Light"/>
                              <w:noProof/>
                              <w:color w:val="009AD9"/>
                            </w:rPr>
                            <w:fldChar w:fldCharType="begin"/>
                          </w:r>
                          <w:r>
                            <w:rPr>
                              <w:rFonts w:ascii="Helvetica Light" w:hAnsi="Helvetica Light"/>
                              <w:noProof/>
                              <w:color w:val="009AD9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Helvetica Light" w:hAnsi="Helvetica Light"/>
                              <w:noProof/>
                              <w:color w:val="009AD9"/>
                            </w:rPr>
                            <w:fldChar w:fldCharType="separate"/>
                          </w:r>
                          <w:r w:rsidR="009D40F5">
                            <w:rPr>
                              <w:rFonts w:ascii="Helvetica Light" w:hAnsi="Helvetica Light"/>
                              <w:noProof/>
                              <w:color w:val="009AD9"/>
                            </w:rPr>
                            <w:t>4</w:t>
                          </w:r>
                          <w:r>
                            <w:rPr>
                              <w:rFonts w:ascii="Helvetica Light" w:hAnsi="Helvetica Light"/>
                              <w:noProof/>
                              <w:color w:val="009AD9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9466E3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0" type="#_x0000_t202" style="position:absolute;margin-left:375.05pt;margin-top:10.85pt;width:124pt;height:1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" filled="f" stroked="f">
              <v:textbox>
                <w:txbxContent>
                  <w:p w:rsidR="00686345" w:rsidRPr="00BD7A84" w:rsidRDefault="00686345" w:rsidP="00BD7A84">
                    <w:pPr>
                      <w:jc w:val="right"/>
                      <w:rPr>
                        <w:rFonts w:ascii="Helvetica Light" w:hAnsi="Helvetica Light"/>
                        <w:color w:val="009AD9"/>
                      </w:rPr>
                    </w:pPr>
                    <w:r>
                      <w:rPr>
                        <w:rFonts w:ascii="Helvetica Light" w:hAnsi="Helvetica Light"/>
                        <w:noProof/>
                        <w:color w:val="009AD9"/>
                      </w:rPr>
                      <w:fldChar w:fldCharType="begin"/>
                    </w:r>
                    <w:r>
                      <w:rPr>
                        <w:rFonts w:ascii="Helvetica Light" w:hAnsi="Helvetica Light"/>
                        <w:noProof/>
                        <w:color w:val="009AD9"/>
                      </w:rPr>
                      <w:instrText xml:space="preserve"> PAGE  \* MERGEFORMAT </w:instrText>
                    </w:r>
                    <w:r>
                      <w:rPr>
                        <w:rFonts w:ascii="Helvetica Light" w:hAnsi="Helvetica Light"/>
                        <w:noProof/>
                        <w:color w:val="009AD9"/>
                      </w:rPr>
                      <w:fldChar w:fldCharType="separate"/>
                    </w:r>
                    <w:r w:rsidR="009D40F5">
                      <w:rPr>
                        <w:rFonts w:ascii="Helvetica Light" w:hAnsi="Helvetica Light"/>
                        <w:noProof/>
                        <w:color w:val="009AD9"/>
                      </w:rPr>
                      <w:t>4</w:t>
                    </w:r>
                    <w:r>
                      <w:rPr>
                        <w:rFonts w:ascii="Helvetica Light" w:hAnsi="Helvetica Light"/>
                        <w:noProof/>
                        <w:color w:val="009AD9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F7034B7" wp14:editId="29DA24CD">
              <wp:simplePos x="0" y="0"/>
              <wp:positionH relativeFrom="column">
                <wp:posOffset>-1155700</wp:posOffset>
              </wp:positionH>
              <wp:positionV relativeFrom="paragraph">
                <wp:posOffset>131445</wp:posOffset>
              </wp:positionV>
              <wp:extent cx="7793355" cy="31369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93355" cy="313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6345" w:rsidRPr="00DB1546" w:rsidRDefault="00686345" w:rsidP="00DB1546">
                          <w:pPr>
                            <w:pStyle w:val="LWBodyCopy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15929">
                            <w:rPr>
                              <w:noProof/>
                              <w:sz w:val="20"/>
                              <w:szCs w:val="20"/>
                            </w:rPr>
                            <w:t xml:space="preserve">www.lightwellinc.com  </w:t>
                          </w:r>
                          <w:r w:rsidRPr="00615929">
                            <w:rPr>
                              <w:noProof/>
                              <w:color w:val="007CB9" w:themeColor="accent1"/>
                              <w:sz w:val="20"/>
                              <w:szCs w:val="20"/>
                            </w:rPr>
                            <w:t>|</w:t>
                          </w:r>
                          <w:r w:rsidRPr="00615929">
                            <w:rPr>
                              <w:noProof/>
                              <w:sz w:val="20"/>
                              <w:szCs w:val="20"/>
                            </w:rPr>
                            <w:t xml:space="preserve">  info@lightwellinc.com  </w:t>
                          </w:r>
                          <w:r w:rsidRPr="00615929">
                            <w:rPr>
                              <w:noProof/>
                              <w:color w:val="007CB9" w:themeColor="accent1"/>
                              <w:sz w:val="20"/>
                              <w:szCs w:val="20"/>
                            </w:rPr>
                            <w:t xml:space="preserve">|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North America  +1 (614) 310-2700</w:t>
                          </w:r>
                          <w:r w:rsidRPr="00615929">
                            <w:rPr>
                              <w:noProof/>
                              <w:sz w:val="20"/>
                              <w:szCs w:val="20"/>
                            </w:rPr>
                            <w:t xml:space="preserve">  </w:t>
                          </w:r>
                          <w:r w:rsidRPr="00615929">
                            <w:rPr>
                              <w:noProof/>
                              <w:color w:val="007CB9" w:themeColor="accent1"/>
                              <w:sz w:val="20"/>
                              <w:szCs w:val="20"/>
                            </w:rPr>
                            <w:t xml:space="preserve">|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t>EMEA +44 (0) 845 226 0979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7034B7" id="Text Box 11" o:spid="_x0000_s1031" type="#_x0000_t202" style="position:absolute;margin-left:-91pt;margin-top:10.35pt;width:613.65pt;height:2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" filled="f" stroked="f">
              <v:textbox>
                <w:txbxContent>
                  <w:p w:rsidR="00686345" w:rsidRPr="00DB1546" w:rsidRDefault="00686345" w:rsidP="00DB1546">
                    <w:pPr>
                      <w:pStyle w:val="LWBodyCopy"/>
                      <w:jc w:val="center"/>
                      <w:rPr>
                        <w:sz w:val="20"/>
                        <w:szCs w:val="20"/>
                      </w:rPr>
                    </w:pPr>
                    <w:r w:rsidRPr="00615929">
                      <w:rPr>
                        <w:noProof/>
                        <w:sz w:val="20"/>
                        <w:szCs w:val="20"/>
                      </w:rPr>
                      <w:t xml:space="preserve">www.lightwellinc.com  </w:t>
                    </w:r>
                    <w:r w:rsidRPr="00615929">
                      <w:rPr>
                        <w:noProof/>
                        <w:color w:val="007CB9" w:themeColor="accent1"/>
                        <w:sz w:val="20"/>
                        <w:szCs w:val="20"/>
                      </w:rPr>
                      <w:t>|</w:t>
                    </w:r>
                    <w:r w:rsidRPr="00615929">
                      <w:rPr>
                        <w:noProof/>
                        <w:sz w:val="20"/>
                        <w:szCs w:val="20"/>
                      </w:rPr>
                      <w:t xml:space="preserve">  info@lightwellinc.com  </w:t>
                    </w:r>
                    <w:r w:rsidRPr="00615929">
                      <w:rPr>
                        <w:noProof/>
                        <w:color w:val="007CB9" w:themeColor="accent1"/>
                        <w:sz w:val="20"/>
                        <w:szCs w:val="20"/>
                      </w:rPr>
                      <w:t xml:space="preserve">|  </w:t>
                    </w:r>
                    <w:r>
                      <w:rPr>
                        <w:noProof/>
                        <w:sz w:val="20"/>
                        <w:szCs w:val="20"/>
                      </w:rPr>
                      <w:t>North America  +1 (614) 310-2700</w:t>
                    </w:r>
                    <w:r w:rsidRPr="00615929">
                      <w:rPr>
                        <w:noProof/>
                        <w:sz w:val="20"/>
                        <w:szCs w:val="20"/>
                      </w:rPr>
                      <w:t xml:space="preserve">  </w:t>
                    </w:r>
                    <w:r w:rsidRPr="00615929">
                      <w:rPr>
                        <w:noProof/>
                        <w:color w:val="007CB9" w:themeColor="accent1"/>
                        <w:sz w:val="20"/>
                        <w:szCs w:val="20"/>
                      </w:rPr>
                      <w:t xml:space="preserve">|  </w:t>
                    </w:r>
                    <w:r>
                      <w:rPr>
                        <w:noProof/>
                        <w:sz w:val="20"/>
                        <w:szCs w:val="20"/>
                      </w:rPr>
                      <w:t>EMEA +44 (0) 845 226 0979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FBBD597" wp14:editId="5CC1699B">
              <wp:simplePos x="0" y="0"/>
              <wp:positionH relativeFrom="column">
                <wp:posOffset>-1290955</wp:posOffset>
              </wp:positionH>
              <wp:positionV relativeFrom="paragraph">
                <wp:posOffset>106045</wp:posOffset>
              </wp:positionV>
              <wp:extent cx="8279130" cy="0"/>
              <wp:effectExtent l="0" t="0" r="26670" b="25400"/>
              <wp:wrapNone/>
              <wp:docPr id="16" name="Straight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913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754A66" id="Straight Connector 16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1.65pt,8.35pt" to="550.2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" strokecolor="#7f7f7f [1612]" strokeweight=".5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345" w:rsidRDefault="00686345">
    <w:pPr>
      <w:pStyle w:val="Footer"/>
    </w:pPr>
    <w:r>
      <w:rPr>
        <w:noProof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63A" w:rsidRDefault="006B563A" w:rsidP="00FC54E5">
      <w:r>
        <w:separator/>
      </w:r>
    </w:p>
  </w:footnote>
  <w:footnote w:type="continuationSeparator" w:id="0">
    <w:p w:rsidR="006B563A" w:rsidRDefault="006B563A" w:rsidP="00FC5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345" w:rsidRDefault="00686345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257D4B94" wp14:editId="26072388">
              <wp:simplePos x="0" y="0"/>
              <wp:positionH relativeFrom="column">
                <wp:posOffset>2222500</wp:posOffset>
              </wp:positionH>
              <wp:positionV relativeFrom="paragraph">
                <wp:posOffset>341630</wp:posOffset>
              </wp:positionV>
              <wp:extent cx="5005070" cy="0"/>
              <wp:effectExtent l="0" t="0" r="2413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5070" cy="0"/>
                      </a:xfrm>
                      <a:prstGeom prst="line">
                        <a:avLst/>
                      </a:prstGeom>
                      <a:ln w="6350" cmpd="sng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3C82BF5" id="Straight Connector 10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5pt,26.9pt" to="569.1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" strokecolor="#7f7f7f [1612]" strokeweight=".5pt"/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0E1100B5" wp14:editId="1F1626C3">
              <wp:simplePos x="0" y="0"/>
              <wp:positionH relativeFrom="column">
                <wp:posOffset>2146300</wp:posOffset>
              </wp:positionH>
              <wp:positionV relativeFrom="paragraph">
                <wp:posOffset>-65405</wp:posOffset>
              </wp:positionV>
              <wp:extent cx="4164965" cy="321945"/>
              <wp:effectExtent l="0" t="0" r="0" b="825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64965" cy="321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86345" w:rsidRPr="00002983" w:rsidRDefault="00686345" w:rsidP="00CF4D26">
                          <w:pPr>
                            <w:ind w:left="1440"/>
                            <w:rPr>
                              <w:rFonts w:ascii="Calibri Light" w:hAnsi="Calibri Light"/>
                              <w:color w:val="007CB9" w:themeColor="accent1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Calibri Light" w:hAnsi="Calibri Light"/>
                              <w:color w:val="007CB9" w:themeColor="accent1"/>
                              <w:sz w:val="30"/>
                              <w:szCs w:val="30"/>
                            </w:rPr>
                            <w:t xml:space="preserve">31 Gifts – </w:t>
                          </w:r>
                          <w:r w:rsidR="008462C1">
                            <w:rPr>
                              <w:rFonts w:ascii="Calibri Light" w:hAnsi="Calibri Light"/>
                              <w:color w:val="007CB9" w:themeColor="accent1"/>
                              <w:sz w:val="30"/>
                              <w:szCs w:val="30"/>
                            </w:rPr>
                            <w:t>Guide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1100B5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9" type="#_x0000_t202" style="position:absolute;margin-left:169pt;margin-top:-5.15pt;width:327.95pt;height:2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" filled="f" stroked="f">
              <v:textbox>
                <w:txbxContent>
                  <w:p w:rsidR="00686345" w:rsidRPr="00002983" w:rsidRDefault="00686345" w:rsidP="00CF4D26">
                    <w:pPr>
                      <w:ind w:left="1440"/>
                      <w:rPr>
                        <w:rFonts w:ascii="Calibri Light" w:hAnsi="Calibri Light"/>
                        <w:color w:val="007CB9" w:themeColor="accent1"/>
                        <w:sz w:val="30"/>
                        <w:szCs w:val="30"/>
                      </w:rPr>
                    </w:pPr>
                    <w:r>
                      <w:rPr>
                        <w:rFonts w:ascii="Calibri Light" w:hAnsi="Calibri Light"/>
                        <w:color w:val="007CB9" w:themeColor="accent1"/>
                        <w:sz w:val="30"/>
                        <w:szCs w:val="30"/>
                      </w:rPr>
                      <w:t xml:space="preserve">31 Gifts – </w:t>
                    </w:r>
                    <w:r w:rsidR="008462C1">
                      <w:rPr>
                        <w:rFonts w:ascii="Calibri Light" w:hAnsi="Calibri Light"/>
                        <w:color w:val="007CB9" w:themeColor="accent1"/>
                        <w:sz w:val="30"/>
                        <w:szCs w:val="30"/>
                      </w:rPr>
                      <w:t>Guide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w:drawing>
        <wp:anchor distT="0" distB="0" distL="114300" distR="114300" simplePos="0" relativeHeight="251699200" behindDoc="1" locked="0" layoutInCell="1" allowOverlap="1" wp14:anchorId="5EEAAE38" wp14:editId="3407C791">
          <wp:simplePos x="0" y="0"/>
          <wp:positionH relativeFrom="column">
            <wp:posOffset>-735965</wp:posOffset>
          </wp:positionH>
          <wp:positionV relativeFrom="paragraph">
            <wp:posOffset>-127000</wp:posOffset>
          </wp:positionV>
          <wp:extent cx="2758676" cy="597535"/>
          <wp:effectExtent l="0" t="0" r="10160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ightwell_Horiz_5C_CMYK_modifi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58676" cy="5975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rto="http://schemas.microsoft.com/office/word/2006/arto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GB" w:eastAsia="en-GB"/>
      </w:rPr>
      <w:drawing>
        <wp:anchor distT="0" distB="0" distL="114300" distR="114300" simplePos="0" relativeHeight="251665408" behindDoc="1" locked="0" layoutInCell="1" allowOverlap="1" wp14:anchorId="61A35CC2" wp14:editId="0302AF21">
          <wp:simplePos x="0" y="0"/>
          <wp:positionH relativeFrom="column">
            <wp:posOffset>4191000</wp:posOffset>
          </wp:positionH>
          <wp:positionV relativeFrom="paragraph">
            <wp:posOffset>3378200</wp:posOffset>
          </wp:positionV>
          <wp:extent cx="5062855" cy="5067935"/>
          <wp:effectExtent l="0" t="0" r="0" b="12065"/>
          <wp:wrapNone/>
          <wp:docPr id="110" name="Picture 1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ghtwell_Vert_1C_Black.jpg"/>
                  <pic:cNvPicPr/>
                </pic:nvPicPr>
                <pic:blipFill>
                  <a:blip r:embed="rId2">
                    <a:alphaModFix amt="7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62855" cy="506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6345" w:rsidRDefault="00686345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3359" behindDoc="1" locked="0" layoutInCell="1" allowOverlap="1" wp14:anchorId="3D6E7833" wp14:editId="5B833C22">
          <wp:simplePos x="0" y="0"/>
          <wp:positionH relativeFrom="column">
            <wp:posOffset>533400</wp:posOffset>
          </wp:positionH>
          <wp:positionV relativeFrom="paragraph">
            <wp:posOffset>1462405</wp:posOffset>
          </wp:positionV>
          <wp:extent cx="9233535" cy="9129512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ightwell_Icon_Horiz_1C_White copy.png"/>
                  <pic:cNvPicPr/>
                </pic:nvPicPr>
                <pic:blipFill>
                  <a:blip r:embed="rId1">
                    <a:alphaModFix amt="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3535" cy="91295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A1084"/>
    <w:multiLevelType w:val="hybridMultilevel"/>
    <w:tmpl w:val="26340B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81E47"/>
    <w:multiLevelType w:val="hybridMultilevel"/>
    <w:tmpl w:val="20465F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93132"/>
    <w:multiLevelType w:val="hybridMultilevel"/>
    <w:tmpl w:val="364A3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DC5EC1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79AFF"/>
      </w:rPr>
    </w:lvl>
    <w:lvl w:ilvl="2" w:tplc="6D38998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E31E4"/>
    <w:multiLevelType w:val="hybridMultilevel"/>
    <w:tmpl w:val="F7B0A2A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A0094"/>
    <w:multiLevelType w:val="hybridMultilevel"/>
    <w:tmpl w:val="1BB8A6C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75CA6"/>
    <w:multiLevelType w:val="hybridMultilevel"/>
    <w:tmpl w:val="D966DF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70E60"/>
    <w:multiLevelType w:val="hybridMultilevel"/>
    <w:tmpl w:val="9D8ECA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66CE5"/>
    <w:multiLevelType w:val="hybridMultilevel"/>
    <w:tmpl w:val="6270DF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8670B"/>
    <w:multiLevelType w:val="hybridMultilevel"/>
    <w:tmpl w:val="02A2842C"/>
    <w:lvl w:ilvl="0" w:tplc="2C924A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AB3794"/>
    <w:multiLevelType w:val="hybridMultilevel"/>
    <w:tmpl w:val="F13C3C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7BB8D1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98FF"/>
      </w:rPr>
    </w:lvl>
    <w:lvl w:ilvl="2" w:tplc="6D389986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D0AFC"/>
    <w:multiLevelType w:val="hybridMultilevel"/>
    <w:tmpl w:val="60BA4FC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A5CFC"/>
    <w:multiLevelType w:val="hybridMultilevel"/>
    <w:tmpl w:val="293AF25C"/>
    <w:lvl w:ilvl="0" w:tplc="F920FF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F9577D0"/>
    <w:multiLevelType w:val="hybridMultilevel"/>
    <w:tmpl w:val="F09C10F4"/>
    <w:lvl w:ilvl="0" w:tplc="19A0645E">
      <w:start w:val="1"/>
      <w:numFmt w:val="bullet"/>
      <w:pStyle w:val="LWBullets"/>
      <w:lvlText w:val=""/>
      <w:lvlJc w:val="left"/>
      <w:pPr>
        <w:ind w:left="720" w:hanging="360"/>
      </w:pPr>
      <w:rPr>
        <w:rFonts w:ascii="Symbol" w:hAnsi="Symbol" w:hint="default"/>
        <w:color w:val="079AFF"/>
      </w:rPr>
    </w:lvl>
    <w:lvl w:ilvl="1" w:tplc="41BA016C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2550E"/>
    <w:multiLevelType w:val="hybridMultilevel"/>
    <w:tmpl w:val="F8EAB582"/>
    <w:lvl w:ilvl="0" w:tplc="D340E95C">
      <w:start w:val="1"/>
      <w:numFmt w:val="decimal"/>
      <w:pStyle w:val="LWNumbers"/>
      <w:lvlText w:val="%1."/>
      <w:lvlJc w:val="left"/>
      <w:pPr>
        <w:ind w:left="720" w:hanging="360"/>
      </w:pPr>
      <w:rPr>
        <w:rFonts w:hint="default"/>
        <w:color w:val="0098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1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  <w:num w:numId="13">
    <w:abstractNumId w:val="5"/>
  </w:num>
  <w:num w:numId="1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5C8"/>
    <w:rsid w:val="00001299"/>
    <w:rsid w:val="00002983"/>
    <w:rsid w:val="00003113"/>
    <w:rsid w:val="00005A2A"/>
    <w:rsid w:val="0000642B"/>
    <w:rsid w:val="00017250"/>
    <w:rsid w:val="000177EC"/>
    <w:rsid w:val="00017F24"/>
    <w:rsid w:val="000219D7"/>
    <w:rsid w:val="0003122D"/>
    <w:rsid w:val="00031F0C"/>
    <w:rsid w:val="00032A1F"/>
    <w:rsid w:val="000454CC"/>
    <w:rsid w:val="000477BE"/>
    <w:rsid w:val="00060F6B"/>
    <w:rsid w:val="00063C23"/>
    <w:rsid w:val="00075ACB"/>
    <w:rsid w:val="00080F5B"/>
    <w:rsid w:val="00080FDD"/>
    <w:rsid w:val="00085B2A"/>
    <w:rsid w:val="00092137"/>
    <w:rsid w:val="000A1098"/>
    <w:rsid w:val="000B0EA1"/>
    <w:rsid w:val="000B4D6A"/>
    <w:rsid w:val="000C0316"/>
    <w:rsid w:val="000D057C"/>
    <w:rsid w:val="000D57F2"/>
    <w:rsid w:val="000E614B"/>
    <w:rsid w:val="000F00D4"/>
    <w:rsid w:val="000F027B"/>
    <w:rsid w:val="000F4D0B"/>
    <w:rsid w:val="000F5F86"/>
    <w:rsid w:val="000F66E9"/>
    <w:rsid w:val="001003DF"/>
    <w:rsid w:val="00103391"/>
    <w:rsid w:val="00103784"/>
    <w:rsid w:val="0010413C"/>
    <w:rsid w:val="001051D2"/>
    <w:rsid w:val="00114EA6"/>
    <w:rsid w:val="00122757"/>
    <w:rsid w:val="00126E4E"/>
    <w:rsid w:val="001270A7"/>
    <w:rsid w:val="00130AF1"/>
    <w:rsid w:val="00134624"/>
    <w:rsid w:val="00144518"/>
    <w:rsid w:val="001459C6"/>
    <w:rsid w:val="00164C46"/>
    <w:rsid w:val="00183D60"/>
    <w:rsid w:val="001900EE"/>
    <w:rsid w:val="00192813"/>
    <w:rsid w:val="00194C93"/>
    <w:rsid w:val="001A47D3"/>
    <w:rsid w:val="001A7580"/>
    <w:rsid w:val="001B139F"/>
    <w:rsid w:val="001B3370"/>
    <w:rsid w:val="001B5DF9"/>
    <w:rsid w:val="001C7CE3"/>
    <w:rsid w:val="001D3C1D"/>
    <w:rsid w:val="001D532F"/>
    <w:rsid w:val="001D5AB4"/>
    <w:rsid w:val="001E0305"/>
    <w:rsid w:val="001E536F"/>
    <w:rsid w:val="001F1032"/>
    <w:rsid w:val="001F2169"/>
    <w:rsid w:val="001F664F"/>
    <w:rsid w:val="00220E9F"/>
    <w:rsid w:val="00242D2E"/>
    <w:rsid w:val="002455F6"/>
    <w:rsid w:val="00250B36"/>
    <w:rsid w:val="00253A02"/>
    <w:rsid w:val="002553D9"/>
    <w:rsid w:val="002571B6"/>
    <w:rsid w:val="00265162"/>
    <w:rsid w:val="002665EF"/>
    <w:rsid w:val="002727EA"/>
    <w:rsid w:val="00284DAD"/>
    <w:rsid w:val="002945C8"/>
    <w:rsid w:val="002B3E96"/>
    <w:rsid w:val="002D6DFC"/>
    <w:rsid w:val="002E15A7"/>
    <w:rsid w:val="002E372E"/>
    <w:rsid w:val="002F3A92"/>
    <w:rsid w:val="002F4BB9"/>
    <w:rsid w:val="002F5393"/>
    <w:rsid w:val="002F62F4"/>
    <w:rsid w:val="00302B27"/>
    <w:rsid w:val="0030333F"/>
    <w:rsid w:val="00303DCD"/>
    <w:rsid w:val="0031126C"/>
    <w:rsid w:val="00313A83"/>
    <w:rsid w:val="00313AA2"/>
    <w:rsid w:val="00313BAF"/>
    <w:rsid w:val="00331E05"/>
    <w:rsid w:val="00335438"/>
    <w:rsid w:val="0033597D"/>
    <w:rsid w:val="00335B86"/>
    <w:rsid w:val="00335EFA"/>
    <w:rsid w:val="00336ACC"/>
    <w:rsid w:val="00336EE9"/>
    <w:rsid w:val="003403CC"/>
    <w:rsid w:val="003403D4"/>
    <w:rsid w:val="00343145"/>
    <w:rsid w:val="0034343B"/>
    <w:rsid w:val="003502C2"/>
    <w:rsid w:val="00354879"/>
    <w:rsid w:val="00354D0E"/>
    <w:rsid w:val="00362BFF"/>
    <w:rsid w:val="0036426D"/>
    <w:rsid w:val="00366B88"/>
    <w:rsid w:val="00370F3F"/>
    <w:rsid w:val="003845DC"/>
    <w:rsid w:val="00386D95"/>
    <w:rsid w:val="00387101"/>
    <w:rsid w:val="00391879"/>
    <w:rsid w:val="003A1874"/>
    <w:rsid w:val="003A7DAE"/>
    <w:rsid w:val="003B20DE"/>
    <w:rsid w:val="003B4AFB"/>
    <w:rsid w:val="003C12AB"/>
    <w:rsid w:val="003C56AB"/>
    <w:rsid w:val="003C7D77"/>
    <w:rsid w:val="003D1883"/>
    <w:rsid w:val="003D2039"/>
    <w:rsid w:val="003D5B44"/>
    <w:rsid w:val="003F569F"/>
    <w:rsid w:val="004075D8"/>
    <w:rsid w:val="00410842"/>
    <w:rsid w:val="0042158A"/>
    <w:rsid w:val="00425BB5"/>
    <w:rsid w:val="00427B29"/>
    <w:rsid w:val="00446926"/>
    <w:rsid w:val="00451013"/>
    <w:rsid w:val="004512BC"/>
    <w:rsid w:val="00463250"/>
    <w:rsid w:val="00466948"/>
    <w:rsid w:val="00466FDA"/>
    <w:rsid w:val="0047719F"/>
    <w:rsid w:val="004773FF"/>
    <w:rsid w:val="00482A81"/>
    <w:rsid w:val="00491D14"/>
    <w:rsid w:val="00496CA6"/>
    <w:rsid w:val="004A07F0"/>
    <w:rsid w:val="004A2759"/>
    <w:rsid w:val="004A4090"/>
    <w:rsid w:val="004B199E"/>
    <w:rsid w:val="004B2D1C"/>
    <w:rsid w:val="004C2D42"/>
    <w:rsid w:val="004C36D9"/>
    <w:rsid w:val="004C6A6C"/>
    <w:rsid w:val="004D3833"/>
    <w:rsid w:val="004E2A74"/>
    <w:rsid w:val="004E7C70"/>
    <w:rsid w:val="004F2E88"/>
    <w:rsid w:val="004F64DA"/>
    <w:rsid w:val="00500B9C"/>
    <w:rsid w:val="005042A6"/>
    <w:rsid w:val="00506DAA"/>
    <w:rsid w:val="005143D7"/>
    <w:rsid w:val="0051702A"/>
    <w:rsid w:val="00535E63"/>
    <w:rsid w:val="0054090A"/>
    <w:rsid w:val="00540F6D"/>
    <w:rsid w:val="005504F4"/>
    <w:rsid w:val="00561CA6"/>
    <w:rsid w:val="005709CC"/>
    <w:rsid w:val="0057591C"/>
    <w:rsid w:val="00584327"/>
    <w:rsid w:val="00587540"/>
    <w:rsid w:val="00587B3A"/>
    <w:rsid w:val="00594AD4"/>
    <w:rsid w:val="00595909"/>
    <w:rsid w:val="00596A9D"/>
    <w:rsid w:val="005A072A"/>
    <w:rsid w:val="005B107F"/>
    <w:rsid w:val="005B1F6A"/>
    <w:rsid w:val="005B2531"/>
    <w:rsid w:val="005B32B2"/>
    <w:rsid w:val="005C3F22"/>
    <w:rsid w:val="005D3CE1"/>
    <w:rsid w:val="005D4641"/>
    <w:rsid w:val="005D48E0"/>
    <w:rsid w:val="005D63FC"/>
    <w:rsid w:val="005D6A8E"/>
    <w:rsid w:val="005D74A2"/>
    <w:rsid w:val="005E0B8D"/>
    <w:rsid w:val="005F2C00"/>
    <w:rsid w:val="005F5AAD"/>
    <w:rsid w:val="00600CC9"/>
    <w:rsid w:val="00606F82"/>
    <w:rsid w:val="00615929"/>
    <w:rsid w:val="00626C2E"/>
    <w:rsid w:val="0063638F"/>
    <w:rsid w:val="0063722C"/>
    <w:rsid w:val="006424AF"/>
    <w:rsid w:val="00643B52"/>
    <w:rsid w:val="006466F3"/>
    <w:rsid w:val="00653281"/>
    <w:rsid w:val="00654D97"/>
    <w:rsid w:val="00656E13"/>
    <w:rsid w:val="00664F5F"/>
    <w:rsid w:val="0067289B"/>
    <w:rsid w:val="0067384C"/>
    <w:rsid w:val="00673D37"/>
    <w:rsid w:val="006760BC"/>
    <w:rsid w:val="00676172"/>
    <w:rsid w:val="00685ABB"/>
    <w:rsid w:val="00686345"/>
    <w:rsid w:val="00690FDF"/>
    <w:rsid w:val="00697E93"/>
    <w:rsid w:val="006A07FC"/>
    <w:rsid w:val="006A5568"/>
    <w:rsid w:val="006B064A"/>
    <w:rsid w:val="006B16C3"/>
    <w:rsid w:val="006B30DB"/>
    <w:rsid w:val="006B563A"/>
    <w:rsid w:val="006B67F3"/>
    <w:rsid w:val="006C037B"/>
    <w:rsid w:val="006C08CD"/>
    <w:rsid w:val="006C6ABE"/>
    <w:rsid w:val="006C6C15"/>
    <w:rsid w:val="006D49CF"/>
    <w:rsid w:val="006F0CCC"/>
    <w:rsid w:val="00700902"/>
    <w:rsid w:val="00701F2D"/>
    <w:rsid w:val="007028D9"/>
    <w:rsid w:val="00707354"/>
    <w:rsid w:val="00714F04"/>
    <w:rsid w:val="00716260"/>
    <w:rsid w:val="00721801"/>
    <w:rsid w:val="007220C7"/>
    <w:rsid w:val="007223C4"/>
    <w:rsid w:val="007311AF"/>
    <w:rsid w:val="0073427E"/>
    <w:rsid w:val="00740931"/>
    <w:rsid w:val="00741802"/>
    <w:rsid w:val="0074554D"/>
    <w:rsid w:val="00753BE4"/>
    <w:rsid w:val="00756B5E"/>
    <w:rsid w:val="00760AFC"/>
    <w:rsid w:val="00764F91"/>
    <w:rsid w:val="00771D56"/>
    <w:rsid w:val="007B6EEC"/>
    <w:rsid w:val="007B7B52"/>
    <w:rsid w:val="007C22ED"/>
    <w:rsid w:val="007C45DC"/>
    <w:rsid w:val="007C6462"/>
    <w:rsid w:val="007C7F78"/>
    <w:rsid w:val="007D2170"/>
    <w:rsid w:val="007E234C"/>
    <w:rsid w:val="007F0532"/>
    <w:rsid w:val="007F181B"/>
    <w:rsid w:val="007F1C14"/>
    <w:rsid w:val="007F7C1E"/>
    <w:rsid w:val="008003FC"/>
    <w:rsid w:val="00802C85"/>
    <w:rsid w:val="00803C44"/>
    <w:rsid w:val="0081138D"/>
    <w:rsid w:val="00814BC1"/>
    <w:rsid w:val="00814D98"/>
    <w:rsid w:val="0081639C"/>
    <w:rsid w:val="00821B21"/>
    <w:rsid w:val="00826C06"/>
    <w:rsid w:val="00831A11"/>
    <w:rsid w:val="008323B8"/>
    <w:rsid w:val="00834DFE"/>
    <w:rsid w:val="008462C1"/>
    <w:rsid w:val="00847482"/>
    <w:rsid w:val="00851E87"/>
    <w:rsid w:val="00852453"/>
    <w:rsid w:val="008608BD"/>
    <w:rsid w:val="00860956"/>
    <w:rsid w:val="00862009"/>
    <w:rsid w:val="008650DB"/>
    <w:rsid w:val="0086634A"/>
    <w:rsid w:val="00872853"/>
    <w:rsid w:val="00873690"/>
    <w:rsid w:val="00874556"/>
    <w:rsid w:val="00894F8E"/>
    <w:rsid w:val="0089710F"/>
    <w:rsid w:val="008976FC"/>
    <w:rsid w:val="008A167D"/>
    <w:rsid w:val="008A2057"/>
    <w:rsid w:val="008A2428"/>
    <w:rsid w:val="008B19CD"/>
    <w:rsid w:val="008B7071"/>
    <w:rsid w:val="008C4FBF"/>
    <w:rsid w:val="008C5984"/>
    <w:rsid w:val="008D249F"/>
    <w:rsid w:val="008D6B41"/>
    <w:rsid w:val="008E051A"/>
    <w:rsid w:val="008E24DD"/>
    <w:rsid w:val="008E61ED"/>
    <w:rsid w:val="008F10EA"/>
    <w:rsid w:val="008F1EA7"/>
    <w:rsid w:val="008F3524"/>
    <w:rsid w:val="00902C1E"/>
    <w:rsid w:val="00906557"/>
    <w:rsid w:val="00911970"/>
    <w:rsid w:val="00912A00"/>
    <w:rsid w:val="00917A8F"/>
    <w:rsid w:val="0092117D"/>
    <w:rsid w:val="00930F43"/>
    <w:rsid w:val="00935D79"/>
    <w:rsid w:val="00936CE3"/>
    <w:rsid w:val="00940D6C"/>
    <w:rsid w:val="00941CC3"/>
    <w:rsid w:val="0094542D"/>
    <w:rsid w:val="00950A3A"/>
    <w:rsid w:val="00953472"/>
    <w:rsid w:val="00985F68"/>
    <w:rsid w:val="0099040B"/>
    <w:rsid w:val="009960E8"/>
    <w:rsid w:val="009A120D"/>
    <w:rsid w:val="009B0794"/>
    <w:rsid w:val="009B0B18"/>
    <w:rsid w:val="009B1637"/>
    <w:rsid w:val="009B29F0"/>
    <w:rsid w:val="009B6FF8"/>
    <w:rsid w:val="009C1627"/>
    <w:rsid w:val="009C3B0F"/>
    <w:rsid w:val="009C3EE9"/>
    <w:rsid w:val="009C72FF"/>
    <w:rsid w:val="009D0DE5"/>
    <w:rsid w:val="009D2C30"/>
    <w:rsid w:val="009D40F5"/>
    <w:rsid w:val="009D44F6"/>
    <w:rsid w:val="009D6857"/>
    <w:rsid w:val="009F1186"/>
    <w:rsid w:val="009F294E"/>
    <w:rsid w:val="009F2950"/>
    <w:rsid w:val="009F3A60"/>
    <w:rsid w:val="009F4A77"/>
    <w:rsid w:val="00A04342"/>
    <w:rsid w:val="00A0630A"/>
    <w:rsid w:val="00A11076"/>
    <w:rsid w:val="00A11888"/>
    <w:rsid w:val="00A12A15"/>
    <w:rsid w:val="00A143E6"/>
    <w:rsid w:val="00A15826"/>
    <w:rsid w:val="00A229E9"/>
    <w:rsid w:val="00A305CE"/>
    <w:rsid w:val="00A44292"/>
    <w:rsid w:val="00A4497C"/>
    <w:rsid w:val="00A46CC5"/>
    <w:rsid w:val="00A62FDC"/>
    <w:rsid w:val="00A67FD5"/>
    <w:rsid w:val="00A73A13"/>
    <w:rsid w:val="00A75497"/>
    <w:rsid w:val="00A868FE"/>
    <w:rsid w:val="00A92CA7"/>
    <w:rsid w:val="00AA58D4"/>
    <w:rsid w:val="00AA6D35"/>
    <w:rsid w:val="00AB6B67"/>
    <w:rsid w:val="00AC0738"/>
    <w:rsid w:val="00AE1F87"/>
    <w:rsid w:val="00B0110A"/>
    <w:rsid w:val="00B01B7B"/>
    <w:rsid w:val="00B07C26"/>
    <w:rsid w:val="00B1012E"/>
    <w:rsid w:val="00B122E7"/>
    <w:rsid w:val="00B1530D"/>
    <w:rsid w:val="00B15BFC"/>
    <w:rsid w:val="00B2435A"/>
    <w:rsid w:val="00B24EFE"/>
    <w:rsid w:val="00B2519A"/>
    <w:rsid w:val="00B26B9A"/>
    <w:rsid w:val="00B34119"/>
    <w:rsid w:val="00B41D85"/>
    <w:rsid w:val="00B4332F"/>
    <w:rsid w:val="00B51D7C"/>
    <w:rsid w:val="00B6661C"/>
    <w:rsid w:val="00B716BB"/>
    <w:rsid w:val="00B75889"/>
    <w:rsid w:val="00B770DD"/>
    <w:rsid w:val="00B80116"/>
    <w:rsid w:val="00BA5773"/>
    <w:rsid w:val="00BB32C7"/>
    <w:rsid w:val="00BB6301"/>
    <w:rsid w:val="00BD11DE"/>
    <w:rsid w:val="00BD1258"/>
    <w:rsid w:val="00BD4640"/>
    <w:rsid w:val="00BD7A84"/>
    <w:rsid w:val="00BE18F1"/>
    <w:rsid w:val="00BE22E4"/>
    <w:rsid w:val="00BE4F88"/>
    <w:rsid w:val="00BF1D98"/>
    <w:rsid w:val="00BF4D19"/>
    <w:rsid w:val="00C01EE8"/>
    <w:rsid w:val="00C12A4D"/>
    <w:rsid w:val="00C141C3"/>
    <w:rsid w:val="00C24E93"/>
    <w:rsid w:val="00C265DC"/>
    <w:rsid w:val="00C26D86"/>
    <w:rsid w:val="00C364F6"/>
    <w:rsid w:val="00C36706"/>
    <w:rsid w:val="00C3794B"/>
    <w:rsid w:val="00C37F94"/>
    <w:rsid w:val="00C4648A"/>
    <w:rsid w:val="00C47F82"/>
    <w:rsid w:val="00C553C1"/>
    <w:rsid w:val="00C56404"/>
    <w:rsid w:val="00C6029D"/>
    <w:rsid w:val="00C63FE6"/>
    <w:rsid w:val="00C67ECD"/>
    <w:rsid w:val="00C71C32"/>
    <w:rsid w:val="00C71EF6"/>
    <w:rsid w:val="00C87DED"/>
    <w:rsid w:val="00C96F4A"/>
    <w:rsid w:val="00CA00CB"/>
    <w:rsid w:val="00CA5435"/>
    <w:rsid w:val="00CB025A"/>
    <w:rsid w:val="00CB2A4C"/>
    <w:rsid w:val="00CB6593"/>
    <w:rsid w:val="00CB78BC"/>
    <w:rsid w:val="00CC22D5"/>
    <w:rsid w:val="00CE2BA8"/>
    <w:rsid w:val="00CE30E4"/>
    <w:rsid w:val="00CF10BD"/>
    <w:rsid w:val="00CF4D26"/>
    <w:rsid w:val="00CF7CF1"/>
    <w:rsid w:val="00CF7E8F"/>
    <w:rsid w:val="00D11663"/>
    <w:rsid w:val="00D12B8C"/>
    <w:rsid w:val="00D21F23"/>
    <w:rsid w:val="00D252E7"/>
    <w:rsid w:val="00D26B52"/>
    <w:rsid w:val="00D26D18"/>
    <w:rsid w:val="00D3278B"/>
    <w:rsid w:val="00D34686"/>
    <w:rsid w:val="00D36815"/>
    <w:rsid w:val="00D377AF"/>
    <w:rsid w:val="00D402C9"/>
    <w:rsid w:val="00D4610A"/>
    <w:rsid w:val="00D54015"/>
    <w:rsid w:val="00D55168"/>
    <w:rsid w:val="00D60ACB"/>
    <w:rsid w:val="00D60CEB"/>
    <w:rsid w:val="00D63DB3"/>
    <w:rsid w:val="00D65640"/>
    <w:rsid w:val="00D65DF5"/>
    <w:rsid w:val="00D6608B"/>
    <w:rsid w:val="00D74824"/>
    <w:rsid w:val="00D75C4D"/>
    <w:rsid w:val="00D84A8C"/>
    <w:rsid w:val="00D87A3E"/>
    <w:rsid w:val="00D90E9A"/>
    <w:rsid w:val="00D92F24"/>
    <w:rsid w:val="00D95917"/>
    <w:rsid w:val="00DA74EC"/>
    <w:rsid w:val="00DB0F1E"/>
    <w:rsid w:val="00DB1546"/>
    <w:rsid w:val="00DB20E1"/>
    <w:rsid w:val="00DB3599"/>
    <w:rsid w:val="00DC03E5"/>
    <w:rsid w:val="00DC2196"/>
    <w:rsid w:val="00DC359A"/>
    <w:rsid w:val="00DC41C9"/>
    <w:rsid w:val="00DE3E35"/>
    <w:rsid w:val="00DE4543"/>
    <w:rsid w:val="00DE78A0"/>
    <w:rsid w:val="00DF51B9"/>
    <w:rsid w:val="00DF6930"/>
    <w:rsid w:val="00E11BE8"/>
    <w:rsid w:val="00E11EFC"/>
    <w:rsid w:val="00E13E2B"/>
    <w:rsid w:val="00E2439D"/>
    <w:rsid w:val="00E31373"/>
    <w:rsid w:val="00E43E7F"/>
    <w:rsid w:val="00E44886"/>
    <w:rsid w:val="00E46C40"/>
    <w:rsid w:val="00E502E5"/>
    <w:rsid w:val="00E54C88"/>
    <w:rsid w:val="00E62271"/>
    <w:rsid w:val="00E649D0"/>
    <w:rsid w:val="00E70975"/>
    <w:rsid w:val="00E800F7"/>
    <w:rsid w:val="00E80F30"/>
    <w:rsid w:val="00E81ACB"/>
    <w:rsid w:val="00E86CE2"/>
    <w:rsid w:val="00E87067"/>
    <w:rsid w:val="00E93203"/>
    <w:rsid w:val="00EA0871"/>
    <w:rsid w:val="00EA51E3"/>
    <w:rsid w:val="00EA5813"/>
    <w:rsid w:val="00EA5B46"/>
    <w:rsid w:val="00EB3184"/>
    <w:rsid w:val="00EB3D8F"/>
    <w:rsid w:val="00EB53BC"/>
    <w:rsid w:val="00EC3FE1"/>
    <w:rsid w:val="00EE03C9"/>
    <w:rsid w:val="00EE1724"/>
    <w:rsid w:val="00EE335F"/>
    <w:rsid w:val="00EF58FB"/>
    <w:rsid w:val="00F03953"/>
    <w:rsid w:val="00F04C84"/>
    <w:rsid w:val="00F0579C"/>
    <w:rsid w:val="00F328D5"/>
    <w:rsid w:val="00F350EA"/>
    <w:rsid w:val="00F40800"/>
    <w:rsid w:val="00F40C25"/>
    <w:rsid w:val="00F40C39"/>
    <w:rsid w:val="00F45C72"/>
    <w:rsid w:val="00F47F18"/>
    <w:rsid w:val="00F553BD"/>
    <w:rsid w:val="00F578A4"/>
    <w:rsid w:val="00F64CB3"/>
    <w:rsid w:val="00F677A0"/>
    <w:rsid w:val="00F84419"/>
    <w:rsid w:val="00F90D31"/>
    <w:rsid w:val="00F923AC"/>
    <w:rsid w:val="00FA7D82"/>
    <w:rsid w:val="00FB1AAD"/>
    <w:rsid w:val="00FB4C2F"/>
    <w:rsid w:val="00FC29C5"/>
    <w:rsid w:val="00FC54E5"/>
    <w:rsid w:val="00FD66CC"/>
    <w:rsid w:val="00FF0464"/>
    <w:rsid w:val="00FF1FD2"/>
    <w:rsid w:val="00FF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4A9748D0-E515-447B-BA4E-274CBAD4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5DC"/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B0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7CB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59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A94B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9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50C21" w:themeColor="accent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4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4E5"/>
  </w:style>
  <w:style w:type="paragraph" w:styleId="Footer">
    <w:name w:val="footer"/>
    <w:basedOn w:val="Normal"/>
    <w:link w:val="FooterChar"/>
    <w:uiPriority w:val="99"/>
    <w:unhideWhenUsed/>
    <w:rsid w:val="00FC54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4E5"/>
  </w:style>
  <w:style w:type="paragraph" w:styleId="BalloonText">
    <w:name w:val="Balloon Text"/>
    <w:basedOn w:val="Normal"/>
    <w:link w:val="BalloonTextChar"/>
    <w:uiPriority w:val="99"/>
    <w:semiHidden/>
    <w:unhideWhenUsed/>
    <w:rsid w:val="00FC54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4E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25BB5"/>
    <w:pPr>
      <w:ind w:left="720"/>
      <w:contextualSpacing/>
    </w:pPr>
    <w:rPr>
      <w:rFonts w:ascii="Cambria" w:eastAsia="MS Mincho" w:hAnsi="Cambria" w:cs="Times New Roman"/>
    </w:rPr>
  </w:style>
  <w:style w:type="paragraph" w:styleId="NormalWeb">
    <w:name w:val="Normal (Web)"/>
    <w:basedOn w:val="Normal"/>
    <w:uiPriority w:val="99"/>
    <w:unhideWhenUsed/>
    <w:rsid w:val="0030333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39"/>
    <w:rsid w:val="00303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WHeadline">
    <w:name w:val="LW Headline"/>
    <w:basedOn w:val="Normal"/>
    <w:next w:val="Normal"/>
    <w:qFormat/>
    <w:rsid w:val="002F5393"/>
    <w:rPr>
      <w:rFonts w:ascii="Calibri Light" w:hAnsi="Calibri Light"/>
      <w:color w:val="404040" w:themeColor="text1" w:themeTint="BF"/>
      <w:sz w:val="60"/>
      <w:szCs w:val="68"/>
    </w:rPr>
  </w:style>
  <w:style w:type="paragraph" w:customStyle="1" w:styleId="LWSubhead">
    <w:name w:val="LW Subhead"/>
    <w:basedOn w:val="Normal"/>
    <w:qFormat/>
    <w:rsid w:val="00A4497C"/>
    <w:pPr>
      <w:spacing w:line="276" w:lineRule="auto"/>
    </w:pPr>
    <w:rPr>
      <w:i/>
      <w:iCs/>
      <w:color w:val="007CB9" w:themeColor="accent1"/>
      <w:sz w:val="36"/>
      <w:szCs w:val="30"/>
    </w:rPr>
  </w:style>
  <w:style w:type="paragraph" w:customStyle="1" w:styleId="LWBodyCopy">
    <w:name w:val="LW Body Copy"/>
    <w:basedOn w:val="Normal"/>
    <w:autoRedefine/>
    <w:qFormat/>
    <w:rsid w:val="00E13E2B"/>
    <w:pPr>
      <w:spacing w:line="276" w:lineRule="auto"/>
    </w:pPr>
    <w:rPr>
      <w:color w:val="262626" w:themeColor="text1" w:themeTint="D9"/>
      <w:szCs w:val="18"/>
    </w:rPr>
  </w:style>
  <w:style w:type="paragraph" w:customStyle="1" w:styleId="LWBullets">
    <w:name w:val="LW Bullets"/>
    <w:basedOn w:val="ListParagraph"/>
    <w:autoRedefine/>
    <w:qFormat/>
    <w:rsid w:val="00A143E6"/>
    <w:pPr>
      <w:numPr>
        <w:numId w:val="1"/>
      </w:numPr>
      <w:spacing w:line="276" w:lineRule="auto"/>
    </w:pPr>
    <w:rPr>
      <w:rFonts w:ascii="Calibri" w:eastAsia="Times New Roman" w:hAnsi="Calibri"/>
      <w:szCs w:val="18"/>
    </w:rPr>
  </w:style>
  <w:style w:type="paragraph" w:customStyle="1" w:styleId="LWNumbers">
    <w:name w:val="LW Numbers"/>
    <w:basedOn w:val="ListParagraph"/>
    <w:qFormat/>
    <w:rsid w:val="00E13E2B"/>
    <w:pPr>
      <w:numPr>
        <w:numId w:val="2"/>
      </w:numPr>
      <w:tabs>
        <w:tab w:val="left" w:pos="630"/>
      </w:tabs>
      <w:spacing w:line="276" w:lineRule="auto"/>
      <w:ind w:left="630" w:hanging="270"/>
    </w:pPr>
    <w:rPr>
      <w:rFonts w:ascii="Calibri" w:eastAsia="Times New Roman" w:hAnsi="Calibri"/>
      <w:color w:val="404040"/>
      <w:szCs w:val="18"/>
    </w:rPr>
  </w:style>
  <w:style w:type="character" w:styleId="Hyperlink">
    <w:name w:val="Hyperlink"/>
    <w:basedOn w:val="DefaultParagraphFont"/>
    <w:uiPriority w:val="99"/>
    <w:rsid w:val="0035487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54879"/>
    <w:pPr>
      <w:spacing w:before="120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0B0EA1"/>
    <w:rPr>
      <w:rFonts w:asciiTheme="majorHAnsi" w:eastAsiaTheme="majorEastAsia" w:hAnsiTheme="majorHAnsi" w:cstheme="majorBidi"/>
      <w:b/>
      <w:bCs/>
      <w:color w:val="007CB9" w:themeColor="accent1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4773FF"/>
    <w:pPr>
      <w:spacing w:line="276" w:lineRule="auto"/>
      <w:outlineLvl w:val="9"/>
    </w:pPr>
    <w:rPr>
      <w:sz w:val="36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62BFF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62BFF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62BF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62BF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62BF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62BF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62BF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62BFF"/>
    <w:pPr>
      <w:ind w:left="192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CE2"/>
    <w:rPr>
      <w:color w:val="357C92" w:themeColor="followedHyperlink"/>
      <w:u w:val="single"/>
    </w:rPr>
  </w:style>
  <w:style w:type="paragraph" w:styleId="Title">
    <w:name w:val="Title"/>
    <w:next w:val="Normal"/>
    <w:link w:val="TitleChar"/>
    <w:uiPriority w:val="10"/>
    <w:qFormat/>
    <w:rsid w:val="002F5393"/>
    <w:pPr>
      <w:pBdr>
        <w:bottom w:val="single" w:sz="8" w:space="4" w:color="007CB9" w:themeColor="accent1"/>
      </w:pBdr>
      <w:spacing w:after="300"/>
      <w:contextualSpacing/>
    </w:pPr>
    <w:rPr>
      <w:rFonts w:ascii="Calibri Light" w:eastAsiaTheme="majorEastAsia" w:hAnsi="Calibri Light" w:cstheme="majorBidi"/>
      <w:color w:val="404040" w:themeColor="text1" w:themeTint="BF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393"/>
    <w:rPr>
      <w:rFonts w:ascii="Calibri Light" w:eastAsiaTheme="majorEastAsia" w:hAnsi="Calibri Light" w:cstheme="majorBidi"/>
      <w:color w:val="404040" w:themeColor="text1" w:themeTint="BF"/>
      <w:spacing w:val="5"/>
      <w:kern w:val="28"/>
      <w:sz w:val="4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15929"/>
    <w:rPr>
      <w:rFonts w:asciiTheme="majorHAnsi" w:eastAsiaTheme="majorEastAsia" w:hAnsiTheme="majorHAnsi" w:cstheme="majorBidi"/>
      <w:b/>
      <w:bCs/>
      <w:color w:val="4FA94B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5929"/>
    <w:rPr>
      <w:rFonts w:asciiTheme="majorHAnsi" w:eastAsiaTheme="majorEastAsia" w:hAnsiTheme="majorHAnsi" w:cstheme="majorBidi"/>
      <w:b/>
      <w:bCs/>
      <w:color w:val="850C21" w:themeColor="accent3"/>
    </w:rPr>
  </w:style>
  <w:style w:type="table" w:styleId="MediumShading2-Accent2">
    <w:name w:val="Medium Shading 2 Accent 2"/>
    <w:basedOn w:val="TableNormal"/>
    <w:uiPriority w:val="64"/>
    <w:rsid w:val="0061592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A94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A94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A94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615929"/>
    <w:tblPr>
      <w:tblStyleRowBandSize w:val="1"/>
      <w:tblStyleColBandSize w:val="1"/>
      <w:tblBorders>
        <w:top w:val="single" w:sz="8" w:space="0" w:color="77C174" w:themeColor="accent2" w:themeTint="BF"/>
        <w:left w:val="single" w:sz="8" w:space="0" w:color="77C174" w:themeColor="accent2" w:themeTint="BF"/>
        <w:bottom w:val="single" w:sz="8" w:space="0" w:color="77C174" w:themeColor="accent2" w:themeTint="BF"/>
        <w:right w:val="single" w:sz="8" w:space="0" w:color="77C174" w:themeColor="accent2" w:themeTint="BF"/>
        <w:insideH w:val="single" w:sz="8" w:space="0" w:color="77C17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7C174" w:themeColor="accent2" w:themeTint="BF"/>
          <w:left w:val="single" w:sz="8" w:space="0" w:color="77C174" w:themeColor="accent2" w:themeTint="BF"/>
          <w:bottom w:val="single" w:sz="8" w:space="0" w:color="77C174" w:themeColor="accent2" w:themeTint="BF"/>
          <w:right w:val="single" w:sz="8" w:space="0" w:color="77C174" w:themeColor="accent2" w:themeTint="BF"/>
          <w:insideH w:val="nil"/>
          <w:insideV w:val="nil"/>
        </w:tcBorders>
        <w:shd w:val="clear" w:color="auto" w:fill="4FA9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C174" w:themeColor="accent2" w:themeTint="BF"/>
          <w:left w:val="single" w:sz="8" w:space="0" w:color="77C174" w:themeColor="accent2" w:themeTint="BF"/>
          <w:bottom w:val="single" w:sz="8" w:space="0" w:color="77C174" w:themeColor="accent2" w:themeTint="BF"/>
          <w:right w:val="single" w:sz="8" w:space="0" w:color="77C17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615929"/>
    <w:tblPr>
      <w:tblStyleRowBandSize w:val="1"/>
      <w:tblStyleColBandSize w:val="1"/>
      <w:tblBorders>
        <w:top w:val="single" w:sz="8" w:space="0" w:color="4FA94B" w:themeColor="accent2"/>
        <w:left w:val="single" w:sz="8" w:space="0" w:color="4FA94B" w:themeColor="accent2"/>
        <w:bottom w:val="single" w:sz="8" w:space="0" w:color="4FA94B" w:themeColor="accent2"/>
        <w:right w:val="single" w:sz="8" w:space="0" w:color="4FA94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A94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A94B" w:themeColor="accent2"/>
          <w:left w:val="single" w:sz="8" w:space="0" w:color="4FA94B" w:themeColor="accent2"/>
          <w:bottom w:val="single" w:sz="8" w:space="0" w:color="4FA94B" w:themeColor="accent2"/>
          <w:right w:val="single" w:sz="8" w:space="0" w:color="4FA94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A94B" w:themeColor="accent2"/>
          <w:left w:val="single" w:sz="8" w:space="0" w:color="4FA94B" w:themeColor="accent2"/>
          <w:bottom w:val="single" w:sz="8" w:space="0" w:color="4FA94B" w:themeColor="accent2"/>
          <w:right w:val="single" w:sz="8" w:space="0" w:color="4FA94B" w:themeColor="accent2"/>
        </w:tcBorders>
      </w:tcPr>
    </w:tblStylePr>
    <w:tblStylePr w:type="band1Horz">
      <w:tblPr/>
      <w:tcPr>
        <w:tcBorders>
          <w:top w:val="single" w:sz="8" w:space="0" w:color="4FA94B" w:themeColor="accent2"/>
          <w:left w:val="single" w:sz="8" w:space="0" w:color="4FA94B" w:themeColor="accent2"/>
          <w:bottom w:val="single" w:sz="8" w:space="0" w:color="4FA94B" w:themeColor="accent2"/>
          <w:right w:val="single" w:sz="8" w:space="0" w:color="4FA94B" w:themeColor="accent2"/>
        </w:tcBorders>
      </w:tcPr>
    </w:tblStylePr>
  </w:style>
  <w:style w:type="paragraph" w:styleId="BodyText">
    <w:name w:val="Body Text"/>
    <w:basedOn w:val="Normal"/>
    <w:link w:val="BodyTextChar"/>
    <w:uiPriority w:val="99"/>
    <w:rsid w:val="00D95917"/>
    <w:pPr>
      <w:suppressAutoHyphens/>
      <w:spacing w:after="24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D95917"/>
    <w:rPr>
      <w:rFonts w:ascii="Times New Roman" w:eastAsia="Times New Roman" w:hAnsi="Times New Roman" w:cs="Times New Roman"/>
      <w:sz w:val="22"/>
      <w:szCs w:val="20"/>
    </w:rPr>
  </w:style>
  <w:style w:type="paragraph" w:styleId="BodyText2">
    <w:name w:val="Body Text 2"/>
    <w:basedOn w:val="Normal"/>
    <w:link w:val="BodyText2Char"/>
    <w:uiPriority w:val="99"/>
    <w:rsid w:val="00D95917"/>
    <w:pPr>
      <w:suppressAutoHyphens/>
      <w:spacing w:after="120" w:line="48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D95917"/>
    <w:rPr>
      <w:rFonts w:ascii="Times New Roman" w:eastAsia="Times New Roman" w:hAnsi="Times New Roman" w:cs="Times New Roman"/>
      <w:sz w:val="22"/>
      <w:szCs w:val="20"/>
    </w:rPr>
  </w:style>
  <w:style w:type="paragraph" w:customStyle="1" w:styleId="NumberList1">
    <w:name w:val="Number List 1"/>
    <w:aliases w:val="2,3"/>
    <w:basedOn w:val="Normal"/>
    <w:link w:val="NumberList1Char"/>
    <w:uiPriority w:val="99"/>
    <w:rsid w:val="00950A3A"/>
    <w:pPr>
      <w:spacing w:before="240"/>
      <w:ind w:firstLine="720"/>
    </w:pPr>
    <w:rPr>
      <w:rFonts w:ascii="Times New Roman" w:eastAsia="Times New Roman" w:hAnsi="Times New Roman" w:cs="Times New Roman"/>
      <w:sz w:val="24"/>
    </w:rPr>
  </w:style>
  <w:style w:type="character" w:customStyle="1" w:styleId="NumberList1Char">
    <w:name w:val="Number List 1 Char"/>
    <w:aliases w:val="2 Char,3 Char"/>
    <w:link w:val="NumberList1"/>
    <w:uiPriority w:val="99"/>
    <w:locked/>
    <w:rsid w:val="00950A3A"/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36426D"/>
    <w:rPr>
      <w:rFonts w:ascii="Courier New" w:eastAsiaTheme="minorHAnsi" w:hAnsi="Courier New" w:cs="Courier New" w:hint="default"/>
      <w:sz w:val="20"/>
      <w:szCs w:val="20"/>
    </w:rPr>
  </w:style>
  <w:style w:type="table" w:styleId="GridTable2-Accent1">
    <w:name w:val="Grid Table 2 Accent 1"/>
    <w:basedOn w:val="TableNormal"/>
    <w:uiPriority w:val="47"/>
    <w:rsid w:val="0092117D"/>
    <w:tblPr>
      <w:tblStyleRowBandSize w:val="1"/>
      <w:tblStyleColBandSize w:val="1"/>
      <w:tblBorders>
        <w:top w:val="single" w:sz="2" w:space="0" w:color="3CBEFF" w:themeColor="accent1" w:themeTint="99"/>
        <w:bottom w:val="single" w:sz="2" w:space="0" w:color="3CBEFF" w:themeColor="accent1" w:themeTint="99"/>
        <w:insideH w:val="single" w:sz="2" w:space="0" w:color="3CBEFF" w:themeColor="accent1" w:themeTint="99"/>
        <w:insideV w:val="single" w:sz="2" w:space="0" w:color="3CBE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CBE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CBE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9FF" w:themeFill="accent1" w:themeFillTint="33"/>
      </w:tcPr>
    </w:tblStylePr>
    <w:tblStylePr w:type="band1Horz">
      <w:tblPr/>
      <w:tcPr>
        <w:shd w:val="clear" w:color="auto" w:fill="BEE9FF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92117D"/>
    <w:tblPr>
      <w:tblStyleRowBandSize w:val="1"/>
      <w:tblStyleColBandSize w:val="1"/>
      <w:tblBorders>
        <w:top w:val="single" w:sz="4" w:space="0" w:color="3CBEFF" w:themeColor="accent1" w:themeTint="99"/>
        <w:left w:val="single" w:sz="4" w:space="0" w:color="3CBEFF" w:themeColor="accent1" w:themeTint="99"/>
        <w:bottom w:val="single" w:sz="4" w:space="0" w:color="3CBEFF" w:themeColor="accent1" w:themeTint="99"/>
        <w:right w:val="single" w:sz="4" w:space="0" w:color="3CBEFF" w:themeColor="accent1" w:themeTint="99"/>
        <w:insideH w:val="single" w:sz="4" w:space="0" w:color="3CBEFF" w:themeColor="accent1" w:themeTint="99"/>
        <w:insideV w:val="single" w:sz="4" w:space="0" w:color="3CBE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CB9" w:themeColor="accent1"/>
          <w:left w:val="single" w:sz="4" w:space="0" w:color="007CB9" w:themeColor="accent1"/>
          <w:bottom w:val="single" w:sz="4" w:space="0" w:color="007CB9" w:themeColor="accent1"/>
          <w:right w:val="single" w:sz="4" w:space="0" w:color="007CB9" w:themeColor="accent1"/>
          <w:insideH w:val="nil"/>
          <w:insideV w:val="nil"/>
        </w:tcBorders>
        <w:shd w:val="clear" w:color="auto" w:fill="007CB9" w:themeFill="accent1"/>
      </w:tcPr>
    </w:tblStylePr>
    <w:tblStylePr w:type="lastRow">
      <w:rPr>
        <w:b/>
        <w:bCs/>
      </w:rPr>
      <w:tblPr/>
      <w:tcPr>
        <w:tcBorders>
          <w:top w:val="double" w:sz="4" w:space="0" w:color="007CB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9FF" w:themeFill="accent1" w:themeFillTint="33"/>
      </w:tcPr>
    </w:tblStylePr>
    <w:tblStylePr w:type="band1Horz">
      <w:tblPr/>
      <w:tcPr>
        <w:shd w:val="clear" w:color="auto" w:fill="BEE9FF" w:themeFill="accent1" w:themeFillTint="33"/>
      </w:tcPr>
    </w:tblStylePr>
  </w:style>
  <w:style w:type="paragraph" w:styleId="NoSpacing">
    <w:name w:val="No Spacing"/>
    <w:uiPriority w:val="1"/>
    <w:qFormat/>
    <w:rsid w:val="00E649D0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2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iki.openssl.org/index.php/Binar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Desktop\Lightwell%20Brand\Lightwell%20Identity%20Pack%20for%20Team\Master%20Word%20Templates\Lightwell_Proposal_SOW_Template.dotx" TargetMode="External"/></Relationships>
</file>

<file path=word/theme/theme1.xml><?xml version="1.0" encoding="utf-8"?>
<a:theme xmlns:a="http://schemas.openxmlformats.org/drawingml/2006/main" name="Lightwell-Color-Theme-2014-master">
  <a:themeElements>
    <a:clrScheme name="Lightwell Color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7CB9"/>
      </a:accent1>
      <a:accent2>
        <a:srgbClr val="4FA94B"/>
      </a:accent2>
      <a:accent3>
        <a:srgbClr val="850C21"/>
      </a:accent3>
      <a:accent4>
        <a:srgbClr val="F7BF32"/>
      </a:accent4>
      <a:accent5>
        <a:srgbClr val="404040"/>
      </a:accent5>
      <a:accent6>
        <a:srgbClr val="808080"/>
      </a:accent6>
      <a:hlink>
        <a:srgbClr val="2B788F"/>
      </a:hlink>
      <a:folHlink>
        <a:srgbClr val="357C92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2AF982-8343-4FC3-AF33-648AA0775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Lightwell_Proposal_SOW_Template.dotx</Template>
  <TotalTime>151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Groenewold</dc:creator>
  <cp:keywords/>
  <dc:description/>
  <cp:lastModifiedBy>James McCloskey-Lee</cp:lastModifiedBy>
  <cp:revision>3</cp:revision>
  <cp:lastPrinted>2014-04-25T02:09:00Z</cp:lastPrinted>
  <dcterms:created xsi:type="dcterms:W3CDTF">2016-01-28T11:41:00Z</dcterms:created>
  <dcterms:modified xsi:type="dcterms:W3CDTF">2016-01-28T14:11:00Z</dcterms:modified>
</cp:coreProperties>
</file>